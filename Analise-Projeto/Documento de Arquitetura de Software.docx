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7CA5" w14:textId="3F5A48E3" w:rsidR="00000000" w:rsidRDefault="000C3DF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C21282">
        <w:rPr>
          <w:lang w:val="pt-BR"/>
        </w:rPr>
        <w:t>&lt;E-commerce Livraria "Trabalho Final" &gt;</w:t>
      </w:r>
      <w:r>
        <w:rPr>
          <w:lang w:val="pt-BR"/>
        </w:rPr>
        <w:fldChar w:fldCharType="end"/>
      </w:r>
    </w:p>
    <w:p w14:paraId="2F8DB2F7" w14:textId="77777777" w:rsidR="00000000" w:rsidRDefault="000C3DF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21282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6A176C38" w14:textId="77777777" w:rsidR="00000000" w:rsidRDefault="000C3DFF">
      <w:pPr>
        <w:pStyle w:val="Ttulo"/>
        <w:jc w:val="right"/>
        <w:rPr>
          <w:lang w:val="pt-BR"/>
        </w:rPr>
      </w:pPr>
    </w:p>
    <w:p w14:paraId="1F9F8CEB" w14:textId="77777777" w:rsidR="00000000" w:rsidRDefault="000C3DF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6EDCE6A" w14:textId="77777777" w:rsidR="00000000" w:rsidRDefault="000C3DFF">
      <w:pPr>
        <w:pStyle w:val="InfoBlue"/>
        <w:rPr>
          <w:lang w:val="pt-BR"/>
        </w:rPr>
      </w:pPr>
    </w:p>
    <w:p w14:paraId="2C149772" w14:textId="77777777" w:rsidR="00000000" w:rsidRDefault="000C3DFF">
      <w:pPr>
        <w:pStyle w:val="InfoBlue"/>
        <w:rPr>
          <w:lang w:val="pt-BR"/>
        </w:rPr>
      </w:pPr>
    </w:p>
    <w:p w14:paraId="7089ED20" w14:textId="77777777" w:rsidR="00000000" w:rsidRDefault="000C3DFF">
      <w:pPr>
        <w:pStyle w:val="Ttulo"/>
        <w:rPr>
          <w:sz w:val="28"/>
          <w:szCs w:val="28"/>
          <w:lang w:val="pt-BR"/>
        </w:rPr>
      </w:pPr>
    </w:p>
    <w:p w14:paraId="765ACD72" w14:textId="77777777" w:rsidR="00000000" w:rsidRDefault="000C3DFF">
      <w:pPr>
        <w:rPr>
          <w:lang w:val="pt-BR"/>
        </w:rPr>
        <w:sectPr w:rsidR="00000000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488931D" w14:textId="77777777" w:rsidR="00000000" w:rsidRDefault="000C3DF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34808B0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8D62" w14:textId="77777777" w:rsidR="00000000" w:rsidRDefault="000C3D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DE3E" w14:textId="77777777" w:rsidR="00000000" w:rsidRDefault="000C3D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6AABF" w14:textId="77777777" w:rsidR="00000000" w:rsidRDefault="000C3D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11A08" w14:textId="77777777" w:rsidR="00000000" w:rsidRDefault="000C3DF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5BBA6C7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A1D9" w14:textId="77777777" w:rsidR="00000000" w:rsidRDefault="000C3D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E9E8" w14:textId="77777777" w:rsidR="00000000" w:rsidRDefault="000C3D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54E96" w14:textId="77777777" w:rsidR="00000000" w:rsidRDefault="000C3D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49A26" w14:textId="77777777" w:rsidR="00000000" w:rsidRDefault="000C3DF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44F3992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0B23B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4B76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D964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19DE8" w14:textId="77777777" w:rsidR="00000000" w:rsidRDefault="000C3DFF">
            <w:pPr>
              <w:pStyle w:val="Tabletext"/>
              <w:rPr>
                <w:lang w:val="pt-BR"/>
              </w:rPr>
            </w:pPr>
          </w:p>
        </w:tc>
      </w:tr>
      <w:tr w:rsidR="00000000" w14:paraId="7D6DD41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879FD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CB78E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A717D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0BD5F" w14:textId="77777777" w:rsidR="00000000" w:rsidRDefault="000C3DFF">
            <w:pPr>
              <w:pStyle w:val="Tabletext"/>
              <w:rPr>
                <w:lang w:val="pt-BR"/>
              </w:rPr>
            </w:pPr>
          </w:p>
        </w:tc>
      </w:tr>
      <w:tr w:rsidR="00000000" w14:paraId="45E1528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EED8A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D054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F079" w14:textId="77777777" w:rsidR="00000000" w:rsidRDefault="000C3DF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1026" w14:textId="77777777" w:rsidR="00000000" w:rsidRDefault="000C3DFF">
            <w:pPr>
              <w:pStyle w:val="Tabletext"/>
              <w:rPr>
                <w:lang w:val="pt-BR"/>
              </w:rPr>
            </w:pPr>
          </w:p>
        </w:tc>
      </w:tr>
    </w:tbl>
    <w:p w14:paraId="7026EA63" w14:textId="77777777" w:rsidR="00000000" w:rsidRDefault="000C3DFF">
      <w:pPr>
        <w:rPr>
          <w:lang w:val="pt-BR"/>
        </w:rPr>
      </w:pPr>
    </w:p>
    <w:p w14:paraId="1FFADBC4" w14:textId="77777777" w:rsidR="00000000" w:rsidRDefault="000C3DF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FCCF85E" w14:textId="275F195D" w:rsidR="0019552F" w:rsidRDefault="000C3DF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19552F" w:rsidRPr="00774C9F">
        <w:rPr>
          <w:noProof/>
          <w:lang w:val="pt-BR"/>
        </w:rPr>
        <w:t>1.</w:t>
      </w:r>
      <w:r w:rsidR="0019552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19552F" w:rsidRPr="00774C9F">
        <w:rPr>
          <w:noProof/>
          <w:lang w:val="pt-BR"/>
        </w:rPr>
        <w:t>Introdução</w:t>
      </w:r>
      <w:r w:rsidR="0019552F">
        <w:rPr>
          <w:noProof/>
        </w:rPr>
        <w:tab/>
      </w:r>
      <w:r w:rsidR="0019552F">
        <w:rPr>
          <w:noProof/>
        </w:rPr>
        <w:fldChar w:fldCharType="begin"/>
      </w:r>
      <w:r w:rsidR="0019552F">
        <w:rPr>
          <w:noProof/>
        </w:rPr>
        <w:instrText xml:space="preserve"> PAGEREF _Toc74944942 \h </w:instrText>
      </w:r>
      <w:r w:rsidR="0019552F">
        <w:rPr>
          <w:noProof/>
        </w:rPr>
      </w:r>
      <w:r w:rsidR="0019552F">
        <w:rPr>
          <w:noProof/>
        </w:rPr>
        <w:fldChar w:fldCharType="separate"/>
      </w:r>
      <w:r w:rsidR="0019552F">
        <w:rPr>
          <w:noProof/>
        </w:rPr>
        <w:t>4</w:t>
      </w:r>
      <w:r w:rsidR="0019552F">
        <w:rPr>
          <w:noProof/>
        </w:rPr>
        <w:fldChar w:fldCharType="end"/>
      </w:r>
    </w:p>
    <w:p w14:paraId="6560F34E" w14:textId="77B6F894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62EA46" w14:textId="11C70FC0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271B3" w14:textId="356B3C81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09395" w14:textId="6D44E7B2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A6D67" w14:textId="691F2810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C4040E" w14:textId="409D6469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DC4C66" w14:textId="51BE96CB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BD18D" w14:textId="7E929958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52E8A9" w14:textId="2E3B17C1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Realizações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B47E73" w14:textId="3F0A20C3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63E08F" w14:textId="2B58CA02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AC589" w14:textId="088921AE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68EEB7" w14:textId="60FC8AC8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de Processos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9AA311" w14:textId="16FB3623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EB30B" w14:textId="38B2440C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D78E1A" w14:textId="762A334E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8.1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7364DE" w14:textId="627983C5" w:rsidR="0019552F" w:rsidRDefault="0019552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8.2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F1884B" w14:textId="5AD00FF2" w:rsidR="0019552F" w:rsidRDefault="0019552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Visão de Dados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067198" w14:textId="10AE557C" w:rsidR="0019552F" w:rsidRDefault="0019552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10.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40D7F2" w14:textId="02E54BCA" w:rsidR="0019552F" w:rsidRDefault="0019552F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74C9F">
        <w:rPr>
          <w:noProof/>
          <w:lang w:val="pt-BR"/>
        </w:rPr>
        <w:t>11.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74C9F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_Toc74944962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5A7300" w14:textId="71A91EFA" w:rsidR="00000000" w:rsidRDefault="000C3DFF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C21282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34FAD404" w14:textId="77777777" w:rsidR="00000000" w:rsidRDefault="000C3DFF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74944942"/>
      <w:r>
        <w:rPr>
          <w:lang w:val="pt-BR"/>
        </w:rPr>
        <w:t>Introdução</w:t>
      </w:r>
      <w:bookmarkEnd w:id="0"/>
      <w:bookmarkEnd w:id="1"/>
    </w:p>
    <w:p w14:paraId="15A4719A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14:paraId="60A6D3BF" w14:textId="77777777" w:rsidR="00000000" w:rsidRDefault="000C3DFF">
      <w:pPr>
        <w:pStyle w:val="Ttulo2"/>
        <w:rPr>
          <w:lang w:val="pt-BR"/>
        </w:rPr>
      </w:pPr>
      <w:bookmarkStart w:id="2" w:name="_Toc456598587"/>
      <w:bookmarkStart w:id="3" w:name="_Toc74944943"/>
      <w:r>
        <w:rPr>
          <w:lang w:val="pt-BR"/>
        </w:rPr>
        <w:t>Finalidade</w:t>
      </w:r>
      <w:bookmarkEnd w:id="2"/>
      <w:bookmarkEnd w:id="3"/>
    </w:p>
    <w:p w14:paraId="7B162611" w14:textId="77777777" w:rsidR="00000000" w:rsidRDefault="000C3DFF">
      <w:pPr>
        <w:ind w:left="720"/>
        <w:rPr>
          <w:lang w:val="pt-BR"/>
        </w:rPr>
      </w:pPr>
      <w:bookmarkStart w:id="4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1BBF58A8" w14:textId="77777777" w:rsidR="00000000" w:rsidRDefault="000C3DFF">
      <w:pPr>
        <w:ind w:left="720"/>
        <w:rPr>
          <w:lang w:val="pt-BR"/>
        </w:rPr>
      </w:pPr>
    </w:p>
    <w:p w14:paraId="16B8EFE3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14:paraId="4FD79C8C" w14:textId="77777777" w:rsidR="00000000" w:rsidRDefault="000C3DFF">
      <w:pPr>
        <w:pStyle w:val="Ttulo2"/>
        <w:rPr>
          <w:lang w:val="pt-BR"/>
        </w:rPr>
      </w:pPr>
      <w:bookmarkStart w:id="5" w:name="_Toc74944944"/>
      <w:r>
        <w:rPr>
          <w:lang w:val="pt-BR"/>
        </w:rPr>
        <w:t>Escopo</w:t>
      </w:r>
      <w:bookmarkEnd w:id="4"/>
      <w:bookmarkEnd w:id="5"/>
    </w:p>
    <w:p w14:paraId="1D9D92D5" w14:textId="77777777" w:rsidR="00000000" w:rsidRDefault="000C3DFF">
      <w:pPr>
        <w:pStyle w:val="InfoBlue"/>
        <w:rPr>
          <w:lang w:val="pt-BR"/>
        </w:rPr>
      </w:pPr>
      <w:bookmarkStart w:id="6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14:paraId="4116C567" w14:textId="77777777" w:rsidR="00000000" w:rsidRDefault="000C3DFF">
      <w:pPr>
        <w:pStyle w:val="Ttulo2"/>
        <w:rPr>
          <w:lang w:val="pt-BR"/>
        </w:rPr>
      </w:pPr>
      <w:bookmarkStart w:id="7" w:name="_Toc74944945"/>
      <w:r>
        <w:rPr>
          <w:lang w:val="pt-BR"/>
        </w:rPr>
        <w:t>Definições, Acrônimos e Abreviações</w:t>
      </w:r>
      <w:bookmarkEnd w:id="6"/>
      <w:bookmarkEnd w:id="7"/>
    </w:p>
    <w:p w14:paraId="219FD9F6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14:paraId="0C79682B" w14:textId="77777777" w:rsidR="00000000" w:rsidRDefault="000C3DFF">
      <w:pPr>
        <w:pStyle w:val="Ttulo2"/>
        <w:rPr>
          <w:lang w:val="pt-BR"/>
        </w:rPr>
      </w:pPr>
      <w:bookmarkStart w:id="8" w:name="_Toc456598590"/>
      <w:bookmarkStart w:id="9" w:name="_Toc74944946"/>
      <w:r>
        <w:rPr>
          <w:lang w:val="pt-BR"/>
        </w:rPr>
        <w:t>Referências</w:t>
      </w:r>
      <w:bookmarkEnd w:id="8"/>
      <w:bookmarkEnd w:id="9"/>
    </w:p>
    <w:p w14:paraId="289DFD22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14:paraId="5004CE14" w14:textId="77777777" w:rsidR="00000000" w:rsidRDefault="000C3DFF">
      <w:pPr>
        <w:pStyle w:val="Ttulo2"/>
        <w:rPr>
          <w:lang w:val="pt-BR"/>
        </w:rPr>
      </w:pPr>
      <w:bookmarkStart w:id="10" w:name="_Toc456598591"/>
      <w:bookmarkStart w:id="11" w:name="_Toc74944947"/>
      <w:r>
        <w:rPr>
          <w:lang w:val="pt-BR"/>
        </w:rPr>
        <w:t>Visão Geral</w:t>
      </w:r>
      <w:bookmarkEnd w:id="10"/>
      <w:bookmarkEnd w:id="11"/>
    </w:p>
    <w:p w14:paraId="6362AF1A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14:paraId="5BE4707B" w14:textId="77777777" w:rsidR="00000000" w:rsidRDefault="000C3DFF">
      <w:pPr>
        <w:pStyle w:val="Ttulo1"/>
        <w:ind w:left="360" w:hanging="360"/>
        <w:rPr>
          <w:sz w:val="20"/>
          <w:szCs w:val="20"/>
          <w:lang w:val="pt-BR"/>
        </w:rPr>
      </w:pPr>
      <w:bookmarkStart w:id="12" w:name="_Toc74944948"/>
      <w:r>
        <w:rPr>
          <w:sz w:val="20"/>
          <w:szCs w:val="20"/>
          <w:lang w:val="pt-BR"/>
        </w:rPr>
        <w:t>Representação Arquitetural</w:t>
      </w:r>
      <w:bookmarkEnd w:id="12"/>
      <w:r>
        <w:rPr>
          <w:sz w:val="20"/>
          <w:szCs w:val="20"/>
          <w:lang w:val="pt-BR"/>
        </w:rPr>
        <w:t xml:space="preserve"> </w:t>
      </w:r>
    </w:p>
    <w:p w14:paraId="65BBF812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14:paraId="7728BF20" w14:textId="77777777" w:rsidR="00000000" w:rsidRDefault="000C3DFF">
      <w:pPr>
        <w:pStyle w:val="Ttulo1"/>
        <w:ind w:left="360" w:hanging="360"/>
        <w:rPr>
          <w:lang w:val="pt-BR"/>
        </w:rPr>
      </w:pPr>
      <w:bookmarkStart w:id="13" w:name="_Toc74944949"/>
      <w:r>
        <w:rPr>
          <w:lang w:val="pt-BR"/>
        </w:rPr>
        <w:t>Metas e Restrições da Arquitetura</w:t>
      </w:r>
      <w:bookmarkEnd w:id="13"/>
      <w:r>
        <w:rPr>
          <w:lang w:val="pt-BR"/>
        </w:rPr>
        <w:t xml:space="preserve"> </w:t>
      </w:r>
    </w:p>
    <w:p w14:paraId="713920BD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14:paraId="37A9E514" w14:textId="77777777" w:rsidR="00000000" w:rsidRDefault="000C3DFF">
      <w:pPr>
        <w:pStyle w:val="Ttulo1"/>
        <w:ind w:left="360" w:hanging="360"/>
        <w:rPr>
          <w:lang w:val="pt-BR"/>
        </w:rPr>
      </w:pPr>
      <w:bookmarkStart w:id="14" w:name="_Toc74944950"/>
      <w:r>
        <w:rPr>
          <w:lang w:val="pt-BR"/>
        </w:rPr>
        <w:lastRenderedPageBreak/>
        <w:t>Visão de Casos de Uso</w:t>
      </w:r>
      <w:bookmarkEnd w:id="14"/>
      <w:r>
        <w:rPr>
          <w:lang w:val="pt-BR"/>
        </w:rPr>
        <w:t xml:space="preserve"> </w:t>
      </w:r>
    </w:p>
    <w:p w14:paraId="0BC5F1D5" w14:textId="77777777" w:rsidR="00000000" w:rsidRDefault="000C3DFF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14:paraId="43DB2962" w14:textId="77777777" w:rsidR="00000000" w:rsidRDefault="000C3DFF">
      <w:pPr>
        <w:pStyle w:val="Ttulo2"/>
        <w:rPr>
          <w:lang w:val="pt-BR"/>
        </w:rPr>
      </w:pPr>
      <w:bookmarkStart w:id="15" w:name="_Toc74944951"/>
      <w:r>
        <w:rPr>
          <w:lang w:val="pt-BR"/>
        </w:rPr>
        <w:t>Realizações de Casos de Uso</w:t>
      </w:r>
      <w:bookmarkEnd w:id="15"/>
    </w:p>
    <w:p w14:paraId="49CF667F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14:paraId="349C046F" w14:textId="77777777" w:rsidR="00000000" w:rsidRDefault="000C3DFF">
      <w:pPr>
        <w:rPr>
          <w:lang w:val="pt-BR"/>
        </w:rPr>
      </w:pPr>
    </w:p>
    <w:p w14:paraId="6062D82F" w14:textId="77777777" w:rsidR="00000000" w:rsidRDefault="000C3DFF">
      <w:pPr>
        <w:pStyle w:val="Ttulo1"/>
        <w:ind w:left="360" w:hanging="360"/>
        <w:rPr>
          <w:lang w:val="pt-BR"/>
        </w:rPr>
      </w:pPr>
      <w:bookmarkStart w:id="16" w:name="_Toc74944952"/>
      <w:r>
        <w:rPr>
          <w:lang w:val="pt-BR"/>
        </w:rPr>
        <w:t>Visão Lógica</w:t>
      </w:r>
      <w:bookmarkEnd w:id="16"/>
      <w:r>
        <w:rPr>
          <w:lang w:val="pt-BR"/>
        </w:rPr>
        <w:t xml:space="preserve"> </w:t>
      </w:r>
    </w:p>
    <w:p w14:paraId="4B0C7650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14:paraId="3823C2D7" w14:textId="77777777" w:rsidR="00000000" w:rsidRDefault="000C3DFF">
      <w:pPr>
        <w:pStyle w:val="Ttulo2"/>
        <w:rPr>
          <w:lang w:val="pt-BR"/>
        </w:rPr>
      </w:pPr>
      <w:bookmarkStart w:id="17" w:name="_Toc74944953"/>
      <w:r>
        <w:rPr>
          <w:lang w:val="pt-BR"/>
        </w:rPr>
        <w:t>Visão Geral</w:t>
      </w:r>
      <w:bookmarkEnd w:id="17"/>
    </w:p>
    <w:p w14:paraId="4EF67B89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toda a decomposição do modelo de design em termos de camadas e de hierarquia de pacotes.]</w:t>
      </w:r>
    </w:p>
    <w:p w14:paraId="60EE10E8" w14:textId="77777777" w:rsidR="00000000" w:rsidRDefault="000C3DFF">
      <w:pPr>
        <w:pStyle w:val="Ttulo2"/>
        <w:rPr>
          <w:lang w:val="pt-BR"/>
        </w:rPr>
      </w:pPr>
      <w:bookmarkStart w:id="18" w:name="_Toc74944954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8"/>
    </w:p>
    <w:p w14:paraId="280B81D4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5C806AEB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14:paraId="4592AF75" w14:textId="77777777" w:rsidR="00000000" w:rsidRDefault="000C3DFF">
      <w:pPr>
        <w:pStyle w:val="Ttulo1"/>
        <w:ind w:left="360" w:hanging="360"/>
        <w:rPr>
          <w:lang w:val="pt-BR"/>
        </w:rPr>
      </w:pPr>
      <w:bookmarkStart w:id="19" w:name="_Toc74944955"/>
      <w:r>
        <w:rPr>
          <w:lang w:val="pt-BR"/>
        </w:rPr>
        <w:t>Visão de Processos</w:t>
      </w:r>
      <w:bookmarkEnd w:id="19"/>
      <w:r>
        <w:rPr>
          <w:lang w:val="pt-BR"/>
        </w:rPr>
        <w:t xml:space="preserve"> </w:t>
      </w:r>
    </w:p>
    <w:p w14:paraId="2761FF89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14:paraId="7594F10D" w14:textId="77777777" w:rsidR="00000000" w:rsidRDefault="000C3DFF">
      <w:pPr>
        <w:pStyle w:val="Ttulo1"/>
        <w:ind w:left="360" w:hanging="360"/>
        <w:rPr>
          <w:lang w:val="pt-BR"/>
        </w:rPr>
      </w:pPr>
      <w:bookmarkStart w:id="20" w:name="_Toc74944956"/>
      <w:r>
        <w:rPr>
          <w:lang w:val="pt-BR"/>
        </w:rPr>
        <w:t>Visão de Implantação</w:t>
      </w:r>
      <w:bookmarkEnd w:id="20"/>
      <w:r>
        <w:rPr>
          <w:lang w:val="pt-BR"/>
        </w:rPr>
        <w:t xml:space="preserve"> </w:t>
      </w:r>
    </w:p>
    <w:p w14:paraId="6DF06818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</w:t>
      </w:r>
      <w:proofErr w:type="gramStart"/>
      <w:r>
        <w:rPr>
          <w:lang w:val="pt-BR"/>
        </w:rPr>
        <w:t>ponto, etc.</w:t>
      </w:r>
      <w:proofErr w:type="gramEnd"/>
      <w:r>
        <w:rPr>
          <w:lang w:val="pt-BR"/>
        </w:rPr>
        <w:t xml:space="preserve">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14:paraId="3AD661F8" w14:textId="77777777" w:rsidR="00000000" w:rsidRDefault="000C3DFF">
      <w:pPr>
        <w:pStyle w:val="Ttulo1"/>
        <w:ind w:left="360" w:hanging="360"/>
        <w:rPr>
          <w:lang w:val="pt-BR"/>
        </w:rPr>
      </w:pPr>
      <w:bookmarkStart w:id="21" w:name="_Toc74944957"/>
      <w:r>
        <w:rPr>
          <w:lang w:val="pt-BR"/>
        </w:rPr>
        <w:t>Visão da Implementação</w:t>
      </w:r>
      <w:bookmarkEnd w:id="21"/>
      <w:r>
        <w:rPr>
          <w:lang w:val="pt-BR"/>
        </w:rPr>
        <w:t xml:space="preserve"> </w:t>
      </w:r>
    </w:p>
    <w:p w14:paraId="4D794DAC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14:paraId="41A58C83" w14:textId="77777777" w:rsidR="00000000" w:rsidRDefault="000C3DFF">
      <w:pPr>
        <w:pStyle w:val="Ttulo2"/>
        <w:rPr>
          <w:lang w:val="pt-BR"/>
        </w:rPr>
      </w:pPr>
      <w:bookmarkStart w:id="22" w:name="_Toc74944958"/>
      <w:r>
        <w:rPr>
          <w:lang w:val="pt-BR"/>
        </w:rPr>
        <w:t>Visão Geral</w:t>
      </w:r>
      <w:bookmarkEnd w:id="22"/>
    </w:p>
    <w:p w14:paraId="070C4CF1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nomeia e define as diversas camadas e o seu conteúdo, as regras que determinam a </w:t>
      </w:r>
      <w:r>
        <w:rPr>
          <w:lang w:val="pt-BR"/>
        </w:rPr>
        <w:lastRenderedPageBreak/>
        <w:t>inclusão em uma camada espe</w:t>
      </w:r>
      <w:r>
        <w:rPr>
          <w:lang w:val="pt-BR"/>
        </w:rPr>
        <w:t>cífica e as fronteiras entre as camadas. Inclua um diagrama de componentes que mostre os relacionamentos entre as camadas</w:t>
      </w:r>
      <w:proofErr w:type="gramStart"/>
      <w:r>
        <w:rPr>
          <w:lang w:val="pt-BR"/>
        </w:rPr>
        <w:t>. ]</w:t>
      </w:r>
      <w:proofErr w:type="gramEnd"/>
    </w:p>
    <w:p w14:paraId="7DF07ABC" w14:textId="77777777" w:rsidR="00000000" w:rsidRDefault="000C3DFF">
      <w:pPr>
        <w:pStyle w:val="Ttulo2"/>
        <w:rPr>
          <w:lang w:val="pt-BR"/>
        </w:rPr>
      </w:pPr>
      <w:bookmarkStart w:id="23" w:name="_Toc74944959"/>
      <w:r>
        <w:rPr>
          <w:lang w:val="pt-BR"/>
        </w:rPr>
        <w:t>Camadas</w:t>
      </w:r>
      <w:bookmarkEnd w:id="23"/>
    </w:p>
    <w:p w14:paraId="0DA17F8D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14:paraId="07A70471" w14:textId="77777777" w:rsidR="00000000" w:rsidRDefault="000C3DFF">
      <w:pPr>
        <w:rPr>
          <w:lang w:val="pt-BR"/>
        </w:rPr>
      </w:pPr>
    </w:p>
    <w:p w14:paraId="2D6209B7" w14:textId="77777777" w:rsidR="00000000" w:rsidRDefault="000C3DFF">
      <w:pPr>
        <w:pStyle w:val="Ttulo1"/>
        <w:ind w:left="360" w:hanging="360"/>
        <w:rPr>
          <w:sz w:val="20"/>
          <w:szCs w:val="20"/>
          <w:lang w:val="pt-BR"/>
        </w:rPr>
      </w:pPr>
      <w:bookmarkStart w:id="24" w:name="_Toc74944960"/>
      <w:r>
        <w:rPr>
          <w:sz w:val="20"/>
          <w:szCs w:val="20"/>
          <w:lang w:val="pt-BR"/>
        </w:rPr>
        <w:t>Visão de Dados (opcional)</w:t>
      </w:r>
      <w:bookmarkEnd w:id="24"/>
    </w:p>
    <w:p w14:paraId="251B80D5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14:paraId="2B2A2C91" w14:textId="77777777" w:rsidR="00000000" w:rsidRDefault="000C3DFF">
      <w:pPr>
        <w:pStyle w:val="Ttulo1"/>
        <w:ind w:left="360" w:hanging="360"/>
        <w:rPr>
          <w:lang w:val="pt-BR"/>
        </w:rPr>
      </w:pPr>
      <w:bookmarkStart w:id="25" w:name="_Toc74944961"/>
      <w:r>
        <w:rPr>
          <w:lang w:val="pt-BR"/>
        </w:rPr>
        <w:t>Tamanho e Desempenho</w:t>
      </w:r>
      <w:bookmarkEnd w:id="25"/>
      <w:r>
        <w:rPr>
          <w:lang w:val="pt-BR"/>
        </w:rPr>
        <w:t xml:space="preserve"> </w:t>
      </w:r>
    </w:p>
    <w:p w14:paraId="0BFC9191" w14:textId="77777777" w:rsidR="00000000" w:rsidRDefault="000C3DFF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736927D0" w14:textId="77777777" w:rsidR="00000000" w:rsidRDefault="000C3DFF">
      <w:pPr>
        <w:pStyle w:val="Ttulo1"/>
        <w:ind w:left="360" w:hanging="360"/>
        <w:rPr>
          <w:lang w:val="pt-BR"/>
        </w:rPr>
      </w:pPr>
      <w:bookmarkStart w:id="26" w:name="_Toc74944962"/>
      <w:r>
        <w:rPr>
          <w:lang w:val="pt-BR"/>
        </w:rPr>
        <w:t>Qualidade</w:t>
      </w:r>
      <w:bookmarkEnd w:id="26"/>
      <w:r>
        <w:rPr>
          <w:lang w:val="pt-BR"/>
        </w:rPr>
        <w:t xml:space="preserve"> </w:t>
      </w:r>
    </w:p>
    <w:p w14:paraId="242942FC" w14:textId="77777777" w:rsidR="00C21282" w:rsidRDefault="000C3DFF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C21282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FAE1" w14:textId="77777777" w:rsidR="000C3DFF" w:rsidRDefault="000C3DFF">
      <w:pPr>
        <w:spacing w:line="240" w:lineRule="auto"/>
      </w:pPr>
      <w:r>
        <w:separator/>
      </w:r>
    </w:p>
  </w:endnote>
  <w:endnote w:type="continuationSeparator" w:id="0">
    <w:p w14:paraId="6A9BE098" w14:textId="77777777" w:rsidR="000C3DFF" w:rsidRDefault="000C3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4E06E734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9D71E8" w14:textId="77777777" w:rsidR="00000000" w:rsidRDefault="000C3DFF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2797F1" w14:textId="5A5B4A3C" w:rsidR="00000000" w:rsidRDefault="000C3DF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21282">
            <w:t>&lt;</w:t>
          </w:r>
          <w:r w:rsidR="00561F3E">
            <w:t xml:space="preserve"> </w:t>
          </w:r>
          <w:r w:rsidR="00561F3E" w:rsidRPr="00561F3E">
            <w:t xml:space="preserve">E-commerce para </w:t>
          </w:r>
          <w:proofErr w:type="spellStart"/>
          <w:r w:rsidR="00561F3E" w:rsidRPr="00561F3E">
            <w:t>Livrarias</w:t>
          </w:r>
          <w:proofErr w:type="spellEnd"/>
          <w:r w:rsidR="00561F3E" w:rsidRPr="00561F3E">
            <w:t xml:space="preserve"> Oliveira's</w:t>
          </w:r>
          <w:r w:rsidR="00561F3E">
            <w:t xml:space="preserve"> </w:t>
          </w:r>
          <w:r w:rsidR="00C21282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128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FCB70A" w14:textId="77777777" w:rsidR="00000000" w:rsidRDefault="000C3DF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9E0974B" w14:textId="77777777" w:rsidR="00000000" w:rsidRDefault="000C3D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18F3" w14:textId="77777777" w:rsidR="000C3DFF" w:rsidRDefault="000C3DFF">
      <w:pPr>
        <w:spacing w:line="240" w:lineRule="auto"/>
      </w:pPr>
      <w:r>
        <w:separator/>
      </w:r>
    </w:p>
  </w:footnote>
  <w:footnote w:type="continuationSeparator" w:id="0">
    <w:p w14:paraId="136E6C7F" w14:textId="77777777" w:rsidR="000C3DFF" w:rsidRDefault="000C3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1E57" w14:textId="77777777" w:rsidR="00000000" w:rsidRDefault="000C3DFF">
    <w:pPr>
      <w:rPr>
        <w:sz w:val="24"/>
        <w:szCs w:val="24"/>
      </w:rPr>
    </w:pPr>
  </w:p>
  <w:p w14:paraId="5874C193" w14:textId="77777777" w:rsidR="00000000" w:rsidRDefault="000C3DFF">
    <w:pPr>
      <w:pBdr>
        <w:top w:val="single" w:sz="6" w:space="1" w:color="auto"/>
      </w:pBdr>
      <w:rPr>
        <w:sz w:val="24"/>
        <w:szCs w:val="24"/>
      </w:rPr>
    </w:pPr>
  </w:p>
  <w:p w14:paraId="123319AB" w14:textId="458755F0" w:rsidR="00000000" w:rsidRDefault="000C3DF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C21282">
      <w:rPr>
        <w:rFonts w:ascii="Arial" w:hAnsi="Arial"/>
        <w:b/>
        <w:bCs/>
        <w:sz w:val="36"/>
        <w:szCs w:val="36"/>
      </w:rPr>
      <w:t xml:space="preserve">&lt;E-commerce para </w:t>
    </w:r>
    <w:proofErr w:type="spellStart"/>
    <w:r w:rsidR="00C21282">
      <w:rPr>
        <w:rFonts w:ascii="Arial" w:hAnsi="Arial"/>
        <w:b/>
        <w:bCs/>
        <w:sz w:val="36"/>
        <w:szCs w:val="36"/>
      </w:rPr>
      <w:t>Livrarias</w:t>
    </w:r>
    <w:proofErr w:type="spellEnd"/>
    <w:r w:rsidR="00C21282">
      <w:rPr>
        <w:rFonts w:ascii="Arial" w:hAnsi="Arial"/>
        <w:b/>
        <w:bCs/>
        <w:sz w:val="36"/>
        <w:szCs w:val="36"/>
      </w:rPr>
      <w:t xml:space="preserve"> Oliveira's 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D6C72DD" w14:textId="77777777" w:rsidR="00000000" w:rsidRDefault="000C3DFF">
    <w:pPr>
      <w:pBdr>
        <w:bottom w:val="single" w:sz="6" w:space="1" w:color="auto"/>
      </w:pBdr>
      <w:jc w:val="right"/>
      <w:rPr>
        <w:sz w:val="24"/>
        <w:szCs w:val="24"/>
      </w:rPr>
    </w:pPr>
  </w:p>
  <w:p w14:paraId="547F5589" w14:textId="77777777" w:rsidR="00000000" w:rsidRDefault="000C3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5740F4D5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F4BA5E" w14:textId="64941269" w:rsidR="00000000" w:rsidRDefault="000C3DF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21282">
            <w:t xml:space="preserve">&lt;E-commerce </w:t>
          </w:r>
          <w:proofErr w:type="spellStart"/>
          <w:r w:rsidR="00C21282">
            <w:t>Livraria</w:t>
          </w:r>
          <w:proofErr w:type="spellEnd"/>
          <w:r w:rsidR="00C21282">
            <w:t xml:space="preserve"> "</w:t>
          </w:r>
          <w:proofErr w:type="spellStart"/>
          <w:r w:rsidR="00C21282">
            <w:t>Trabalho</w:t>
          </w:r>
          <w:proofErr w:type="spellEnd"/>
          <w:r w:rsidR="00C21282">
            <w:t xml:space="preserve"> Final" 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9E8429" w14:textId="77777777" w:rsidR="00000000" w:rsidRDefault="000C3DF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000000" w14:paraId="05619F07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FD6458" w14:textId="77777777" w:rsidR="00000000" w:rsidRDefault="000C3DF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C21282">
            <w:t>Documento</w:t>
          </w:r>
          <w:proofErr w:type="spellEnd"/>
          <w:r w:rsidR="00C21282">
            <w:t xml:space="preserve"> de </w:t>
          </w:r>
          <w:proofErr w:type="spellStart"/>
          <w:r w:rsidR="00C21282">
            <w:t>Arquitetura</w:t>
          </w:r>
          <w:proofErr w:type="spellEnd"/>
          <w:r w:rsidR="00C21282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0FF836D" w14:textId="65F36A79" w:rsidR="00000000" w:rsidRDefault="000C3DF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C21282">
            <w:rPr>
              <w:lang w:val="pt-BR"/>
            </w:rPr>
            <w:t>18</w:t>
          </w:r>
          <w:r>
            <w:rPr>
              <w:lang w:val="pt-BR"/>
            </w:rPr>
            <w:t>/</w:t>
          </w:r>
          <w:proofErr w:type="spellStart"/>
          <w:r w:rsidR="00C21282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C21282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000000" w14:paraId="67FC7852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1E8C63" w14:textId="736D0D36" w:rsidR="00000000" w:rsidRDefault="000C3DFF">
          <w:r>
            <w:rPr>
              <w:lang w:val="pt-BR"/>
            </w:rPr>
            <w:t>&lt;</w:t>
          </w:r>
          <w:r w:rsidR="00C21282">
            <w:rPr>
              <w:lang w:val="pt-BR"/>
            </w:rPr>
            <w:t>9876543217</w:t>
          </w:r>
          <w:r>
            <w:rPr>
              <w:lang w:val="pt-BR"/>
            </w:rPr>
            <w:t xml:space="preserve"> </w:t>
          </w:r>
          <w:r>
            <w:rPr>
              <w:lang w:val="pt-BR"/>
            </w:rPr>
            <w:t>&gt;</w:t>
          </w:r>
        </w:p>
      </w:tc>
    </w:tr>
  </w:tbl>
  <w:p w14:paraId="5BA0D122" w14:textId="77777777" w:rsidR="00000000" w:rsidRDefault="000C3D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82"/>
    <w:rsid w:val="000C3DFF"/>
    <w:rsid w:val="0019552F"/>
    <w:rsid w:val="00561F3E"/>
    <w:rsid w:val="00C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94586"/>
  <w15:chartTrackingRefBased/>
  <w15:docId w15:val="{32BCED64-B865-4072-BF14-F0E2615A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Faculdade\FATEC%20-%20An&#225;lise%20e%20Desenvolvimento%20de%20Sistemas\3%20-%20Engenharia%20de%20Software%20II\Projeto_Final_ESII\Projeto%20Final%20ESII\modelo-documento-arquitetura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7305-0FFB-43F8-A28D-2673F3C3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modelo-documento-arquitetura-software.dot</Template>
  <TotalTime>3</TotalTime>
  <Pages>6</Pages>
  <Words>1254</Words>
  <Characters>6774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Raphael</dc:creator>
  <cp:keywords/>
  <dc:description/>
  <cp:lastModifiedBy>Raphael Budin</cp:lastModifiedBy>
  <cp:revision>3</cp:revision>
  <dcterms:created xsi:type="dcterms:W3CDTF">2021-06-19T00:39:00Z</dcterms:created>
  <dcterms:modified xsi:type="dcterms:W3CDTF">2021-06-19T00:42:00Z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