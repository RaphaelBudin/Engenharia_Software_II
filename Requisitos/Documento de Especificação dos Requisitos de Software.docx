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971C" w14:textId="2C96A5F5" w:rsidR="003656B2" w:rsidRDefault="00CB3C79" w:rsidP="00724A76">
      <w:pPr>
        <w:pStyle w:val="Ttulo"/>
        <w:jc w:val="both"/>
      </w:pPr>
      <w:r>
        <w:fldChar w:fldCharType="begin"/>
      </w:r>
      <w:r w:rsidRPr="00724A76">
        <w:instrText xml:space="preserve"> SUBJECT  \* MERGEFORMAT </w:instrText>
      </w:r>
      <w:r>
        <w:fldChar w:fldCharType="separate"/>
      </w:r>
      <w:r w:rsidR="00816395">
        <w:t>&lt;</w:t>
      </w:r>
      <w:r w:rsidR="000626C0" w:rsidRPr="000626C0">
        <w:t xml:space="preserve"> </w:t>
      </w:r>
      <w:r w:rsidR="00875BC3">
        <w:t xml:space="preserve">E-commerce para </w:t>
      </w:r>
      <w:proofErr w:type="spellStart"/>
      <w:r w:rsidR="00875BC3">
        <w:t>Livrarias</w:t>
      </w:r>
      <w:proofErr w:type="spellEnd"/>
      <w:r w:rsidR="00875BC3">
        <w:t xml:space="preserve"> Oliveira's</w:t>
      </w:r>
      <w:r w:rsidR="000626C0" w:rsidRPr="000626C0">
        <w:t xml:space="preserve"> </w:t>
      </w:r>
      <w:r w:rsidR="00816395">
        <w:t>&gt;</w:t>
      </w:r>
      <w:r>
        <w:fldChar w:fldCharType="end"/>
      </w:r>
    </w:p>
    <w:p w14:paraId="1ED1BDBA" w14:textId="77777777" w:rsidR="003656B2" w:rsidRDefault="00CB3C79" w:rsidP="00724A76">
      <w:pPr>
        <w:pStyle w:val="Ttulo"/>
        <w:jc w:val="both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816395">
        <w:t>Especificação</w:t>
      </w:r>
      <w:proofErr w:type="spellEnd"/>
      <w:r w:rsidR="00816395">
        <w:t xml:space="preserve"> dos </w:t>
      </w:r>
      <w:proofErr w:type="spellStart"/>
      <w:r w:rsidR="00816395">
        <w:t>Requisitos</w:t>
      </w:r>
      <w:proofErr w:type="spellEnd"/>
      <w:r w:rsidR="00816395">
        <w:t xml:space="preserve"> de Software</w:t>
      </w:r>
      <w:r>
        <w:fldChar w:fldCharType="end"/>
      </w:r>
    </w:p>
    <w:p w14:paraId="6F685705" w14:textId="2283A261" w:rsidR="003656B2" w:rsidRDefault="00CB3C79" w:rsidP="00724A76">
      <w:pPr>
        <w:pStyle w:val="Ttulo"/>
        <w:jc w:val="both"/>
        <w:rPr>
          <w:lang w:val="fr-FR"/>
        </w:rPr>
      </w:pPr>
      <w:r>
        <w:rPr>
          <w:lang w:val="pt-BR"/>
        </w:rPr>
        <w:t>Para &lt;</w:t>
      </w:r>
      <w:r w:rsidR="000626C0">
        <w:rPr>
          <w:lang w:val="pt-BR"/>
        </w:rPr>
        <w:t xml:space="preserve">E-commerce </w:t>
      </w:r>
      <w:r w:rsidR="00875BC3">
        <w:rPr>
          <w:lang w:val="pt-BR"/>
        </w:rPr>
        <w:t>Livraria “</w:t>
      </w:r>
      <w:r w:rsidR="000626C0">
        <w:rPr>
          <w:lang w:val="pt-BR"/>
        </w:rPr>
        <w:t>Trabalho Final</w:t>
      </w:r>
      <w:r w:rsidR="00875BC3">
        <w:rPr>
          <w:lang w:val="pt-BR"/>
        </w:rPr>
        <w:t>”</w:t>
      </w:r>
      <w:r>
        <w:rPr>
          <w:lang w:val="pt-BR"/>
        </w:rPr>
        <w:t>&gt;</w:t>
      </w:r>
    </w:p>
    <w:p w14:paraId="10DF3B7A" w14:textId="77777777" w:rsidR="003656B2" w:rsidRDefault="003656B2" w:rsidP="00724A76">
      <w:pPr>
        <w:jc w:val="both"/>
        <w:rPr>
          <w:lang w:val="fr-FR"/>
        </w:rPr>
      </w:pPr>
    </w:p>
    <w:p w14:paraId="5EF97715" w14:textId="77777777" w:rsidR="003656B2" w:rsidRDefault="003656B2" w:rsidP="00724A76">
      <w:pPr>
        <w:jc w:val="both"/>
        <w:rPr>
          <w:lang w:val="fr-FR"/>
        </w:rPr>
      </w:pPr>
    </w:p>
    <w:p w14:paraId="235A5093" w14:textId="77777777" w:rsidR="003656B2" w:rsidRDefault="00CB3C79" w:rsidP="00724A76">
      <w:pPr>
        <w:pStyle w:val="Ttulo"/>
        <w:jc w:val="both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5AD1D91D" w14:textId="77777777" w:rsidR="003656B2" w:rsidRDefault="003656B2" w:rsidP="00724A76">
      <w:pPr>
        <w:pStyle w:val="Ttulo"/>
        <w:jc w:val="both"/>
        <w:rPr>
          <w:sz w:val="28"/>
          <w:szCs w:val="28"/>
        </w:rPr>
      </w:pPr>
    </w:p>
    <w:p w14:paraId="3F8312D7" w14:textId="77777777" w:rsidR="003656B2" w:rsidRDefault="003656B2" w:rsidP="00724A76">
      <w:pPr>
        <w:jc w:val="both"/>
      </w:pPr>
    </w:p>
    <w:p w14:paraId="7E3B4F7F" w14:textId="77777777" w:rsidR="003656B2" w:rsidRDefault="003656B2" w:rsidP="00724A76">
      <w:pPr>
        <w:pStyle w:val="Corpodetexto"/>
        <w:jc w:val="both"/>
        <w:rPr>
          <w:lang w:val="fr-FR"/>
        </w:rPr>
      </w:pPr>
    </w:p>
    <w:p w14:paraId="4465AB87" w14:textId="77777777" w:rsidR="003656B2" w:rsidRDefault="003656B2" w:rsidP="00724A76">
      <w:pPr>
        <w:pStyle w:val="Corpodetexto"/>
        <w:jc w:val="both"/>
        <w:rPr>
          <w:lang w:val="fr-FR"/>
        </w:rPr>
        <w:sectPr w:rsidR="003656B2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B724592" w14:textId="77777777" w:rsidR="003656B2" w:rsidRDefault="00CB3C79" w:rsidP="00724A76">
      <w:pPr>
        <w:pStyle w:val="Ttulo"/>
        <w:jc w:val="both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56B2" w14:paraId="3811A32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39841" w14:textId="77777777" w:rsidR="003656B2" w:rsidRDefault="00CB3C79" w:rsidP="00724A76">
            <w:pPr>
              <w:pStyle w:val="Tabletext"/>
              <w:jc w:val="both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4C183" w14:textId="77777777" w:rsidR="003656B2" w:rsidRDefault="00CB3C79" w:rsidP="00724A76">
            <w:pPr>
              <w:pStyle w:val="Tabletext"/>
              <w:jc w:val="both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BEDE" w14:textId="77777777" w:rsidR="003656B2" w:rsidRDefault="00CB3C79" w:rsidP="00724A76">
            <w:pPr>
              <w:pStyle w:val="Tabletext"/>
              <w:jc w:val="both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7234A" w14:textId="77777777" w:rsidR="003656B2" w:rsidRDefault="00CB3C79" w:rsidP="00724A76">
            <w:pPr>
              <w:pStyle w:val="Tabletext"/>
              <w:jc w:val="both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656B2" w14:paraId="754025F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DDC5" w14:textId="77777777" w:rsidR="003656B2" w:rsidRDefault="00CB3C79" w:rsidP="00724A76">
            <w:pPr>
              <w:pStyle w:val="Tabletext"/>
              <w:jc w:val="both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496CC" w14:textId="77777777" w:rsidR="003656B2" w:rsidRDefault="00CB3C79" w:rsidP="00724A76">
            <w:pPr>
              <w:pStyle w:val="Tabletext"/>
              <w:jc w:val="both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9EDD8" w14:textId="77777777" w:rsidR="003656B2" w:rsidRDefault="00CB3C79" w:rsidP="00724A76">
            <w:pPr>
              <w:pStyle w:val="Tabletext"/>
              <w:jc w:val="both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5A3A" w14:textId="77777777" w:rsidR="003656B2" w:rsidRDefault="00CB3C79" w:rsidP="00724A76">
            <w:pPr>
              <w:pStyle w:val="Tabletext"/>
              <w:jc w:val="both"/>
            </w:pPr>
            <w:r>
              <w:rPr>
                <w:lang w:val="pt-BR"/>
              </w:rPr>
              <w:t>&lt;nome&gt;</w:t>
            </w:r>
          </w:p>
        </w:tc>
      </w:tr>
      <w:tr w:rsidR="003656B2" w14:paraId="1BB186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DEFE4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D247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7961A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5903" w14:textId="77777777" w:rsidR="003656B2" w:rsidRDefault="003656B2" w:rsidP="00724A76">
            <w:pPr>
              <w:pStyle w:val="Tabletext"/>
              <w:jc w:val="both"/>
            </w:pPr>
          </w:p>
        </w:tc>
      </w:tr>
      <w:tr w:rsidR="003656B2" w14:paraId="21AF900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327B2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67E1B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8C41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16729" w14:textId="77777777" w:rsidR="003656B2" w:rsidRDefault="003656B2" w:rsidP="00724A76">
            <w:pPr>
              <w:pStyle w:val="Tabletext"/>
              <w:jc w:val="both"/>
            </w:pPr>
          </w:p>
        </w:tc>
      </w:tr>
      <w:tr w:rsidR="003656B2" w14:paraId="7C5155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500E2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FBB9C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D43E3" w14:textId="77777777" w:rsidR="003656B2" w:rsidRDefault="003656B2" w:rsidP="00724A76">
            <w:pPr>
              <w:pStyle w:val="Tabletext"/>
              <w:jc w:val="both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22AD1" w14:textId="77777777" w:rsidR="003656B2" w:rsidRDefault="003656B2" w:rsidP="00724A76">
            <w:pPr>
              <w:pStyle w:val="Tabletext"/>
              <w:jc w:val="both"/>
            </w:pPr>
          </w:p>
        </w:tc>
      </w:tr>
    </w:tbl>
    <w:p w14:paraId="573B146C" w14:textId="77777777" w:rsidR="003656B2" w:rsidRDefault="003656B2" w:rsidP="00724A76">
      <w:pPr>
        <w:jc w:val="both"/>
      </w:pPr>
    </w:p>
    <w:p w14:paraId="108B59D0" w14:textId="77777777" w:rsidR="003656B2" w:rsidRDefault="00CB3C79" w:rsidP="00724A76">
      <w:pPr>
        <w:pStyle w:val="Ttulo"/>
        <w:jc w:val="both"/>
      </w:pPr>
      <w:r>
        <w:br w:type="page"/>
      </w:r>
      <w:r>
        <w:rPr>
          <w:lang w:val="pt-BR"/>
        </w:rPr>
        <w:lastRenderedPageBreak/>
        <w:t>Índice Analítico</w:t>
      </w:r>
    </w:p>
    <w:p w14:paraId="736AF890" w14:textId="235BA1FD" w:rsidR="00A807E7" w:rsidRPr="00B126B3" w:rsidRDefault="00CB3C79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807E7">
        <w:rPr>
          <w:noProof/>
        </w:rPr>
        <w:t>1.</w:t>
      </w:r>
      <w:r w:rsidR="00A807E7"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A807E7" w:rsidRPr="00065599">
        <w:rPr>
          <w:noProof/>
          <w:lang w:val="pt-BR"/>
        </w:rPr>
        <w:t>Introdução</w:t>
      </w:r>
      <w:r w:rsidR="00A807E7">
        <w:rPr>
          <w:noProof/>
        </w:rPr>
        <w:tab/>
      </w:r>
      <w:r w:rsidR="00A807E7">
        <w:rPr>
          <w:noProof/>
        </w:rPr>
        <w:fldChar w:fldCharType="begin"/>
      </w:r>
      <w:r w:rsidR="00A807E7">
        <w:rPr>
          <w:noProof/>
        </w:rPr>
        <w:instrText xml:space="preserve"> PAGEREF _Toc74943914 \h </w:instrText>
      </w:r>
      <w:r w:rsidR="00A807E7">
        <w:rPr>
          <w:noProof/>
        </w:rPr>
      </w:r>
      <w:r w:rsidR="00A807E7">
        <w:rPr>
          <w:noProof/>
        </w:rPr>
        <w:fldChar w:fldCharType="separate"/>
      </w:r>
      <w:r w:rsidR="00A807E7">
        <w:rPr>
          <w:noProof/>
        </w:rPr>
        <w:t>4</w:t>
      </w:r>
      <w:r w:rsidR="00A807E7">
        <w:rPr>
          <w:noProof/>
        </w:rPr>
        <w:fldChar w:fldCharType="end"/>
      </w:r>
    </w:p>
    <w:p w14:paraId="69CEA612" w14:textId="20601CA8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fr-FR"/>
        </w:rPr>
        <w:t>1.1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C5E0D3" w14:textId="28FEE10F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4EC1CA" w14:textId="2186327A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D32A2" w14:textId="6B205281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fr-FR"/>
        </w:rPr>
        <w:t>1.4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C38EF" w14:textId="2A0C1F4E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60F8A0" w14:textId="573B5743" w:rsidR="00A807E7" w:rsidRPr="00B126B3" w:rsidRDefault="00A807E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2ED6C3" w14:textId="41312E43" w:rsidR="00A807E7" w:rsidRPr="00B126B3" w:rsidRDefault="00A807E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fr-FR"/>
        </w:rPr>
        <w:t>3.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1B900" w14:textId="206BBD44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31DBF" w14:textId="76E2745C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3.1.1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RF01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92631" w14:textId="0FBC241C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3.1.2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RF02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2AFEBE" w14:textId="074D4CB8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3.1.3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RF03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7B89CE" w14:textId="6C03CCB6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3.1.4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RF04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261F5" w14:textId="2D022921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3.1.5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RF05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54975F" w14:textId="57C50A49" w:rsidR="00A807E7" w:rsidRPr="00B126B3" w:rsidRDefault="00A807E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3.2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FE72A" w14:textId="6C4076EA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3.2.1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RNF01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3ECF4" w14:textId="4A1F3815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3.2.2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RNF02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63D68" w14:textId="0B6DEBBF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3.2.3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RNF03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9EA6C8" w14:textId="79CC4F9F" w:rsidR="00A807E7" w:rsidRPr="00B126B3" w:rsidRDefault="00A807E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599">
        <w:rPr>
          <w:noProof/>
          <w:lang w:val="pt-BR"/>
        </w:rPr>
        <w:t>3.2.4</w:t>
      </w:r>
      <w:r w:rsidRPr="00B126B3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599">
        <w:rPr>
          <w:noProof/>
          <w:lang w:val="pt-BR"/>
        </w:rPr>
        <w:t>RNF04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6E3E4B" w14:textId="7B7124FD" w:rsidR="003656B2" w:rsidRDefault="00CB3C79" w:rsidP="00724A76">
      <w:pPr>
        <w:pStyle w:val="Ttulo"/>
        <w:jc w:val="both"/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816395">
        <w:t>Especificação</w:t>
      </w:r>
      <w:proofErr w:type="spellEnd"/>
      <w:r w:rsidR="00816395">
        <w:t xml:space="preserve"> dos </w:t>
      </w:r>
      <w:proofErr w:type="spellStart"/>
      <w:r w:rsidR="00816395">
        <w:t>Requisitos</w:t>
      </w:r>
      <w:proofErr w:type="spellEnd"/>
      <w:r w:rsidR="00816395">
        <w:t xml:space="preserve"> de Software</w:t>
      </w:r>
      <w:r>
        <w:fldChar w:fldCharType="end"/>
      </w:r>
      <w:r>
        <w:t xml:space="preserve"> </w:t>
      </w:r>
    </w:p>
    <w:p w14:paraId="19589B24" w14:textId="77777777" w:rsidR="003656B2" w:rsidRDefault="00CB3C79" w:rsidP="00724A76">
      <w:pPr>
        <w:pStyle w:val="Ttulo1"/>
        <w:ind w:left="360" w:hanging="360"/>
        <w:jc w:val="both"/>
      </w:pPr>
      <w:bookmarkStart w:id="0" w:name="_Toc74943914"/>
      <w:r>
        <w:rPr>
          <w:lang w:val="pt-BR"/>
        </w:rPr>
        <w:t>Introdução</w:t>
      </w:r>
      <w:bookmarkEnd w:id="0"/>
    </w:p>
    <w:p w14:paraId="7D3560F0" w14:textId="37E3B751" w:rsidR="00B34382" w:rsidRPr="00B34382" w:rsidRDefault="00B34382" w:rsidP="00724A76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Este documento tem como finalidade explorar o panorama do desenvolvimento de software e-commerce para uma livraria online. O escopo do projeto é um sistema que gerencia estoque, funil de vendas e fornece ferramentas para análise dos dados através de relatórios. </w:t>
      </w:r>
    </w:p>
    <w:p w14:paraId="0A4D67F0" w14:textId="77777777" w:rsidR="003656B2" w:rsidRDefault="00CB3C79" w:rsidP="00724A76">
      <w:pPr>
        <w:pStyle w:val="Ttulo2"/>
        <w:jc w:val="both"/>
        <w:rPr>
          <w:lang w:val="fr-FR"/>
        </w:rPr>
      </w:pPr>
      <w:bookmarkStart w:id="1" w:name="_Toc74943915"/>
      <w:r>
        <w:rPr>
          <w:lang w:val="pt-BR"/>
        </w:rPr>
        <w:t>Finalidade</w:t>
      </w:r>
      <w:bookmarkEnd w:id="1"/>
    </w:p>
    <w:p w14:paraId="4C8E9964" w14:textId="023BBA00" w:rsidR="00D71FBC" w:rsidRPr="00D71FBC" w:rsidRDefault="00D71FBC" w:rsidP="00724A76">
      <w:pPr>
        <w:pStyle w:val="Corpodetexto"/>
        <w:ind w:left="0"/>
        <w:jc w:val="both"/>
        <w:rPr>
          <w:lang w:val="pt-BR"/>
        </w:rPr>
      </w:pPr>
      <w:proofErr w:type="spellStart"/>
      <w:r>
        <w:rPr>
          <w:lang w:val="pt-BR"/>
        </w:rPr>
        <w:t>Fornecer</w:t>
      </w:r>
      <w:proofErr w:type="spellEnd"/>
      <w:r>
        <w:rPr>
          <w:lang w:val="pt-BR"/>
        </w:rPr>
        <w:t xml:space="preserve"> um documento em que as informações documentas sobre os requisitos de software.  </w:t>
      </w:r>
    </w:p>
    <w:p w14:paraId="4CBB0B95" w14:textId="77777777" w:rsidR="003656B2" w:rsidRDefault="00CB3C79" w:rsidP="00724A76">
      <w:pPr>
        <w:pStyle w:val="Ttulo2"/>
        <w:jc w:val="both"/>
      </w:pPr>
      <w:bookmarkStart w:id="2" w:name="_Toc74943916"/>
      <w:r>
        <w:rPr>
          <w:lang w:val="pt-BR"/>
        </w:rPr>
        <w:t>Escopo</w:t>
      </w:r>
      <w:bookmarkEnd w:id="2"/>
    </w:p>
    <w:p w14:paraId="2CC759E7" w14:textId="3D41F77A" w:rsidR="00FC7825" w:rsidRPr="00FC7825" w:rsidRDefault="00FC7825" w:rsidP="00724A76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Software no qual se visa desenvolver o carrinho de compras, o cadastro de livros, e a geração de relatório</w:t>
      </w:r>
      <w:r>
        <w:rPr>
          <w:u w:val="single"/>
          <w:lang w:val="pt-BR"/>
        </w:rPr>
        <w:t>.</w:t>
      </w:r>
    </w:p>
    <w:p w14:paraId="38ED0B6D" w14:textId="77777777" w:rsidR="003656B2" w:rsidRDefault="00CB3C79" w:rsidP="00724A76">
      <w:pPr>
        <w:pStyle w:val="Ttulo2"/>
        <w:jc w:val="both"/>
      </w:pPr>
      <w:bookmarkStart w:id="3" w:name="_Toc74943917"/>
      <w:r>
        <w:rPr>
          <w:lang w:val="pt-BR"/>
        </w:rPr>
        <w:t>Definições, Acrônimos e Abreviações</w:t>
      </w:r>
      <w:bookmarkEnd w:id="3"/>
    </w:p>
    <w:p w14:paraId="23E01358" w14:textId="09C8F974" w:rsidR="00344F3D" w:rsidRPr="00344F3D" w:rsidRDefault="00344F3D" w:rsidP="00724A76">
      <w:pPr>
        <w:pStyle w:val="Corpodetexto"/>
        <w:jc w:val="both"/>
        <w:rPr>
          <w:lang w:val="pt-BR"/>
        </w:rPr>
      </w:pPr>
      <w:r>
        <w:rPr>
          <w:lang w:val="pt-BR"/>
        </w:rPr>
        <w:t>Não possui.</w:t>
      </w:r>
    </w:p>
    <w:p w14:paraId="2E003DA0" w14:textId="77777777" w:rsidR="003656B2" w:rsidRDefault="00CB3C79" w:rsidP="00724A76">
      <w:pPr>
        <w:pStyle w:val="Ttulo2"/>
        <w:jc w:val="both"/>
        <w:rPr>
          <w:lang w:val="fr-FR"/>
        </w:rPr>
      </w:pPr>
      <w:bookmarkStart w:id="4" w:name="_Toc74943918"/>
      <w:r>
        <w:rPr>
          <w:lang w:val="pt-BR"/>
        </w:rPr>
        <w:t>Referências</w:t>
      </w:r>
      <w:bookmarkEnd w:id="4"/>
    </w:p>
    <w:p w14:paraId="611A31FA" w14:textId="11067E6E" w:rsidR="00C84B28" w:rsidRPr="0055301A" w:rsidRDefault="00C84B28" w:rsidP="00724A76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Casos de Uso de Análise; Casos de Uso de Condução; Casos de Uso de Configuração; Regras de Negócio; Glossário de Negócio; </w:t>
      </w:r>
      <w:r w:rsidR="00C94AF6">
        <w:rPr>
          <w:lang w:val="pt-BR"/>
        </w:rPr>
        <w:t>Visão de Negócio</w:t>
      </w:r>
      <w:r>
        <w:rPr>
          <w:lang w:val="pt-BR"/>
        </w:rPr>
        <w:t>; Documento de Arquitetura de Software; Documentação dos casos de Uso</w:t>
      </w:r>
      <w:r w:rsidR="00B55194">
        <w:rPr>
          <w:lang w:val="pt-BR"/>
        </w:rPr>
        <w:t>.</w:t>
      </w:r>
    </w:p>
    <w:p w14:paraId="58DED4FC" w14:textId="2476FE6D" w:rsidR="003656B2" w:rsidRPr="00C230FB" w:rsidRDefault="00CB3C79" w:rsidP="00724A76">
      <w:pPr>
        <w:pStyle w:val="Ttulo2"/>
        <w:jc w:val="both"/>
      </w:pPr>
      <w:bookmarkStart w:id="5" w:name="_Toc74943919"/>
      <w:r>
        <w:rPr>
          <w:lang w:val="pt-BR"/>
        </w:rPr>
        <w:t>Visão Geral</w:t>
      </w:r>
      <w:bookmarkEnd w:id="5"/>
    </w:p>
    <w:p w14:paraId="6A5696A0" w14:textId="4132FA15" w:rsidR="000576E4" w:rsidRPr="000576E4" w:rsidRDefault="000576E4" w:rsidP="00724A76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 restante do documento está organizado em descrição geral dos fatores que afetam o projeto e seus requisitos, os requisitos específicos, e posteriormente informações de suporte.</w:t>
      </w:r>
    </w:p>
    <w:p w14:paraId="779DB96F" w14:textId="77777777" w:rsidR="003656B2" w:rsidRDefault="00CB3C79" w:rsidP="00724A76">
      <w:pPr>
        <w:pStyle w:val="Ttulo1"/>
        <w:ind w:left="360" w:hanging="360"/>
        <w:jc w:val="both"/>
        <w:rPr>
          <w:sz w:val="20"/>
          <w:szCs w:val="20"/>
        </w:rPr>
      </w:pPr>
      <w:bookmarkStart w:id="6" w:name="_Toc74943920"/>
      <w:r>
        <w:rPr>
          <w:sz w:val="20"/>
          <w:szCs w:val="20"/>
          <w:lang w:val="pt-BR"/>
        </w:rPr>
        <w:t>Descrição Geral</w:t>
      </w:r>
      <w:bookmarkEnd w:id="6"/>
    </w:p>
    <w:p w14:paraId="46BBC84F" w14:textId="2A386D6D" w:rsidR="004A53CC" w:rsidRPr="004A53CC" w:rsidRDefault="004A53CC" w:rsidP="00AD035C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O usuário que utilizar o sistema deve ser capaz de navegar por catálogos de livros online, com a foto e descrição </w:t>
      </w:r>
      <w:proofErr w:type="gramStart"/>
      <w:r>
        <w:rPr>
          <w:lang w:val="pt-BR"/>
        </w:rPr>
        <w:t>dos mesmos</w:t>
      </w:r>
      <w:proofErr w:type="gramEnd"/>
      <w:r>
        <w:rPr>
          <w:lang w:val="pt-BR"/>
        </w:rPr>
        <w:t>, além de ter o preço visível a qualquer momento. Ele deverá poder fazer compras com facilidade, assim como ter uma interface intuitiva em toda a sua experiência no site.</w:t>
      </w:r>
    </w:p>
    <w:p w14:paraId="10BAF3DA" w14:textId="77777777" w:rsidR="003656B2" w:rsidRDefault="00CB3C79" w:rsidP="00724A76">
      <w:pPr>
        <w:pStyle w:val="Ttulo1"/>
        <w:ind w:left="360" w:hanging="360"/>
        <w:jc w:val="both"/>
        <w:rPr>
          <w:sz w:val="20"/>
          <w:szCs w:val="20"/>
          <w:lang w:val="fr-FR"/>
        </w:rPr>
      </w:pPr>
      <w:bookmarkStart w:id="7" w:name="_Toc74943921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6B1BB12B" w14:textId="5B4F61CA" w:rsidR="00D62940" w:rsidRDefault="00D62940" w:rsidP="00724A76">
      <w:pPr>
        <w:pStyle w:val="Ttulo2"/>
        <w:jc w:val="both"/>
        <w:rPr>
          <w:lang w:val="pt-BR"/>
        </w:rPr>
      </w:pPr>
      <w:bookmarkStart w:id="8" w:name="_Toc74943922"/>
      <w:r>
        <w:rPr>
          <w:lang w:val="pt-BR"/>
        </w:rPr>
        <w:t>Requisitos Funcionais</w:t>
      </w:r>
      <w:bookmarkEnd w:id="8"/>
    </w:p>
    <w:p w14:paraId="3ED7871C" w14:textId="77777777" w:rsidR="003C386C" w:rsidRDefault="00374ED2" w:rsidP="001E3377">
      <w:pPr>
        <w:pStyle w:val="Ttulo3"/>
        <w:rPr>
          <w:lang w:val="pt-BR"/>
        </w:rPr>
      </w:pPr>
      <w:bookmarkStart w:id="9" w:name="_Toc74943923"/>
      <w:r>
        <w:rPr>
          <w:lang w:val="pt-BR"/>
        </w:rPr>
        <w:t>RF01</w:t>
      </w:r>
      <w:bookmarkEnd w:id="9"/>
    </w:p>
    <w:p w14:paraId="0FA14C04" w14:textId="0317B06A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>A plataforma deve enviar um email no primeiro dia do mês do aniversário do cliente informando sobre seu desconto na primeira compra</w:t>
      </w:r>
    </w:p>
    <w:p w14:paraId="39EDEF13" w14:textId="77777777" w:rsidR="00D62940" w:rsidRPr="00D62940" w:rsidRDefault="00D62940" w:rsidP="00724A76">
      <w:pPr>
        <w:jc w:val="both"/>
        <w:rPr>
          <w:lang w:val="pt-BR"/>
        </w:rPr>
      </w:pPr>
    </w:p>
    <w:p w14:paraId="7F589309" w14:textId="77777777" w:rsidR="003C386C" w:rsidRDefault="00374ED2" w:rsidP="001E3377">
      <w:pPr>
        <w:pStyle w:val="Ttulo3"/>
        <w:rPr>
          <w:lang w:val="pt-BR"/>
        </w:rPr>
      </w:pPr>
      <w:bookmarkStart w:id="10" w:name="_Toc74943924"/>
      <w:r>
        <w:rPr>
          <w:lang w:val="pt-BR"/>
        </w:rPr>
        <w:t>RF02</w:t>
      </w:r>
      <w:bookmarkEnd w:id="10"/>
    </w:p>
    <w:p w14:paraId="77F97986" w14:textId="24919046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>A plataforma deve enviar um email no dia de aniversário do cliente informando sobre seu desconto de aniversariante</w:t>
      </w:r>
    </w:p>
    <w:p w14:paraId="38B810C7" w14:textId="77777777" w:rsidR="00D62940" w:rsidRPr="00D62940" w:rsidRDefault="00D62940" w:rsidP="00724A76">
      <w:pPr>
        <w:jc w:val="both"/>
        <w:rPr>
          <w:lang w:val="pt-BR"/>
        </w:rPr>
      </w:pPr>
    </w:p>
    <w:p w14:paraId="3750EB25" w14:textId="77777777" w:rsidR="003C386C" w:rsidRDefault="00374ED2" w:rsidP="001E3377">
      <w:pPr>
        <w:pStyle w:val="Ttulo3"/>
        <w:rPr>
          <w:lang w:val="pt-BR"/>
        </w:rPr>
      </w:pPr>
      <w:bookmarkStart w:id="11" w:name="_Toc74943925"/>
      <w:r>
        <w:rPr>
          <w:lang w:val="pt-BR"/>
        </w:rPr>
        <w:t>RF03</w:t>
      </w:r>
      <w:bookmarkEnd w:id="11"/>
    </w:p>
    <w:p w14:paraId="086868F4" w14:textId="487E7B67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>O sistema deve ter a opção de, nos produtos que não têm estoque, criar um alerta de disponibilidade. Este alerta será um email enviado ao cliente assim que o produto entrar no estoque.</w:t>
      </w:r>
    </w:p>
    <w:p w14:paraId="288F1722" w14:textId="77777777" w:rsidR="00D62940" w:rsidRPr="00D62940" w:rsidRDefault="00D62940" w:rsidP="00724A76">
      <w:pPr>
        <w:jc w:val="both"/>
        <w:rPr>
          <w:lang w:val="pt-BR"/>
        </w:rPr>
      </w:pPr>
    </w:p>
    <w:p w14:paraId="0A96857C" w14:textId="77777777" w:rsidR="003C386C" w:rsidRDefault="00374ED2" w:rsidP="001E3377">
      <w:pPr>
        <w:pStyle w:val="Ttulo3"/>
        <w:rPr>
          <w:lang w:val="pt-BR"/>
        </w:rPr>
      </w:pPr>
      <w:bookmarkStart w:id="12" w:name="_Toc74943926"/>
      <w:r>
        <w:rPr>
          <w:lang w:val="pt-BR"/>
        </w:rPr>
        <w:t>RF04</w:t>
      </w:r>
      <w:bookmarkEnd w:id="12"/>
    </w:p>
    <w:p w14:paraId="14773990" w14:textId="2E9E5102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>O sistema deverá ter um sistema de acompanhamento de pedidos / entrega dos livros que pode ser acessado pelo cliente.</w:t>
      </w:r>
    </w:p>
    <w:p w14:paraId="3CE8045B" w14:textId="77777777" w:rsidR="00D62940" w:rsidRPr="00D62940" w:rsidRDefault="00D62940" w:rsidP="00724A76">
      <w:pPr>
        <w:jc w:val="both"/>
        <w:rPr>
          <w:lang w:val="pt-BR"/>
        </w:rPr>
      </w:pPr>
    </w:p>
    <w:p w14:paraId="4379B347" w14:textId="11D109C3" w:rsidR="003C386C" w:rsidRDefault="00D863D6" w:rsidP="001E3377">
      <w:pPr>
        <w:pStyle w:val="Ttulo3"/>
        <w:rPr>
          <w:lang w:val="pt-BR"/>
        </w:rPr>
      </w:pPr>
      <w:bookmarkStart w:id="13" w:name="_Toc74943927"/>
      <w:r>
        <w:rPr>
          <w:lang w:val="pt-BR"/>
        </w:rPr>
        <w:lastRenderedPageBreak/>
        <w:t>RF05</w:t>
      </w:r>
      <w:bookmarkEnd w:id="13"/>
    </w:p>
    <w:p w14:paraId="0F677ADF" w14:textId="4B8B8BA9" w:rsidR="00D62940" w:rsidRDefault="00D62940" w:rsidP="001258ED">
      <w:pPr>
        <w:rPr>
          <w:lang w:val="pt-BR"/>
        </w:rPr>
      </w:pPr>
      <w:r w:rsidRPr="00D62940">
        <w:rPr>
          <w:lang w:val="pt-BR"/>
        </w:rPr>
        <w:t>Assim que o pagamento for confirmado, o sistema deverá enviar um email ao cliente informando que a compra foi processada, informando os livros comprados, e mandando um link ao portal do usuário.</w:t>
      </w:r>
    </w:p>
    <w:p w14:paraId="05C8A23C" w14:textId="77777777" w:rsidR="00D62940" w:rsidRDefault="00D62940" w:rsidP="00724A76">
      <w:pPr>
        <w:jc w:val="both"/>
        <w:rPr>
          <w:lang w:val="pt-BR"/>
        </w:rPr>
      </w:pPr>
    </w:p>
    <w:p w14:paraId="0A71A1DB" w14:textId="0C4698A4" w:rsidR="00D62940" w:rsidRPr="00D62940" w:rsidRDefault="00D62940" w:rsidP="00724A76">
      <w:pPr>
        <w:pStyle w:val="Ttulo2"/>
        <w:jc w:val="both"/>
        <w:rPr>
          <w:lang w:val="pt-BR"/>
        </w:rPr>
      </w:pPr>
      <w:bookmarkStart w:id="14" w:name="_Toc74943928"/>
      <w:r>
        <w:rPr>
          <w:lang w:val="pt-BR"/>
        </w:rPr>
        <w:t>Requisitos Não-Funcionais</w:t>
      </w:r>
      <w:bookmarkEnd w:id="14"/>
    </w:p>
    <w:p w14:paraId="14829207" w14:textId="77777777" w:rsidR="003C386C" w:rsidRDefault="00A139D5" w:rsidP="001E3377">
      <w:pPr>
        <w:pStyle w:val="Ttulo3"/>
        <w:rPr>
          <w:lang w:val="pt-BR"/>
        </w:rPr>
      </w:pPr>
      <w:bookmarkStart w:id="15" w:name="_Toc74943929"/>
      <w:r>
        <w:rPr>
          <w:lang w:val="pt-BR"/>
        </w:rPr>
        <w:t>RNF01</w:t>
      </w:r>
      <w:bookmarkEnd w:id="15"/>
    </w:p>
    <w:p w14:paraId="445B06D4" w14:textId="791422A8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>Nenhum produto pode ter descontos acumulados maiores que 25%.</w:t>
      </w:r>
    </w:p>
    <w:p w14:paraId="7321DCA9" w14:textId="77777777" w:rsidR="00D62940" w:rsidRPr="00D62940" w:rsidRDefault="00D62940" w:rsidP="00724A76">
      <w:pPr>
        <w:jc w:val="both"/>
        <w:rPr>
          <w:lang w:val="pt-BR"/>
        </w:rPr>
      </w:pPr>
    </w:p>
    <w:p w14:paraId="78FE853A" w14:textId="77777777" w:rsidR="003C386C" w:rsidRDefault="00A139D5" w:rsidP="001E3377">
      <w:pPr>
        <w:pStyle w:val="Ttulo3"/>
        <w:rPr>
          <w:lang w:val="pt-BR"/>
        </w:rPr>
      </w:pPr>
      <w:bookmarkStart w:id="16" w:name="_Toc74943930"/>
      <w:r>
        <w:rPr>
          <w:lang w:val="pt-BR"/>
        </w:rPr>
        <w:t>RNF02</w:t>
      </w:r>
      <w:bookmarkEnd w:id="16"/>
    </w:p>
    <w:p w14:paraId="751B43F1" w14:textId="46990FC3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 xml:space="preserve">O banco de dados deverá ser Open </w:t>
      </w:r>
      <w:proofErr w:type="spellStart"/>
      <w:r w:rsidRPr="00D62940">
        <w:rPr>
          <w:lang w:val="pt-BR"/>
        </w:rPr>
        <w:t>Source</w:t>
      </w:r>
      <w:proofErr w:type="spellEnd"/>
      <w:r>
        <w:rPr>
          <w:lang w:val="pt-BR"/>
        </w:rPr>
        <w:t>.</w:t>
      </w:r>
    </w:p>
    <w:p w14:paraId="320A5AD4" w14:textId="77777777" w:rsidR="00D62940" w:rsidRPr="00D62940" w:rsidRDefault="00D62940" w:rsidP="00724A76">
      <w:pPr>
        <w:jc w:val="both"/>
        <w:rPr>
          <w:lang w:val="pt-BR"/>
        </w:rPr>
      </w:pPr>
    </w:p>
    <w:p w14:paraId="44B3C924" w14:textId="77777777" w:rsidR="003C386C" w:rsidRDefault="00A139D5" w:rsidP="001E3377">
      <w:pPr>
        <w:pStyle w:val="Ttulo3"/>
        <w:rPr>
          <w:lang w:val="pt-BR"/>
        </w:rPr>
      </w:pPr>
      <w:bookmarkStart w:id="17" w:name="_Toc74943931"/>
      <w:r>
        <w:rPr>
          <w:lang w:val="pt-BR"/>
        </w:rPr>
        <w:t>RNF03</w:t>
      </w:r>
      <w:bookmarkEnd w:id="17"/>
    </w:p>
    <w:p w14:paraId="524B4E9B" w14:textId="0234F551" w:rsidR="00D62940" w:rsidRPr="00D62940" w:rsidRDefault="00D62940" w:rsidP="001258ED">
      <w:pPr>
        <w:rPr>
          <w:lang w:val="pt-BR"/>
        </w:rPr>
      </w:pPr>
      <w:r w:rsidRPr="00D62940">
        <w:rPr>
          <w:lang w:val="pt-BR"/>
        </w:rPr>
        <w:t xml:space="preserve">O </w:t>
      </w:r>
      <w:proofErr w:type="spellStart"/>
      <w:r w:rsidRPr="00D62940">
        <w:rPr>
          <w:lang w:val="pt-BR"/>
        </w:rPr>
        <w:t>back-end</w:t>
      </w:r>
      <w:proofErr w:type="spellEnd"/>
      <w:r w:rsidRPr="00D62940">
        <w:rPr>
          <w:lang w:val="pt-BR"/>
        </w:rPr>
        <w:t xml:space="preserve"> do site deverá ser feito na linguagem Java</w:t>
      </w:r>
      <w:r>
        <w:rPr>
          <w:lang w:val="pt-BR"/>
        </w:rPr>
        <w:t>.</w:t>
      </w:r>
    </w:p>
    <w:p w14:paraId="2E13771D" w14:textId="77777777" w:rsidR="00D62940" w:rsidRPr="00D62940" w:rsidRDefault="00D62940" w:rsidP="00724A76">
      <w:pPr>
        <w:jc w:val="both"/>
        <w:rPr>
          <w:lang w:val="pt-BR"/>
        </w:rPr>
      </w:pPr>
    </w:p>
    <w:p w14:paraId="7BBF1586" w14:textId="77777777" w:rsidR="003C386C" w:rsidRDefault="00A139D5" w:rsidP="001E3377">
      <w:pPr>
        <w:pStyle w:val="Ttulo3"/>
        <w:rPr>
          <w:lang w:val="pt-BR"/>
        </w:rPr>
      </w:pPr>
      <w:bookmarkStart w:id="18" w:name="_Toc74943932"/>
      <w:r>
        <w:rPr>
          <w:lang w:val="pt-BR"/>
        </w:rPr>
        <w:t>RNF04</w:t>
      </w:r>
      <w:bookmarkEnd w:id="18"/>
    </w:p>
    <w:p w14:paraId="2754FF49" w14:textId="2E3D2B9E" w:rsidR="00D62940" w:rsidRDefault="00D62940" w:rsidP="001258ED">
      <w:pPr>
        <w:rPr>
          <w:lang w:val="pt-BR"/>
        </w:rPr>
      </w:pPr>
      <w:r w:rsidRPr="00D62940">
        <w:rPr>
          <w:lang w:val="pt-BR"/>
        </w:rPr>
        <w:t xml:space="preserve">O </w:t>
      </w:r>
      <w:proofErr w:type="spellStart"/>
      <w:r w:rsidRPr="00D62940">
        <w:rPr>
          <w:lang w:val="pt-BR"/>
        </w:rPr>
        <w:t>front-end</w:t>
      </w:r>
      <w:proofErr w:type="spellEnd"/>
      <w:r w:rsidRPr="00D62940">
        <w:rPr>
          <w:lang w:val="pt-BR"/>
        </w:rPr>
        <w:t xml:space="preserve"> do site deverá ser feito utilizando </w:t>
      </w:r>
      <w:proofErr w:type="spellStart"/>
      <w:r w:rsidRPr="00D62940">
        <w:rPr>
          <w:lang w:val="pt-BR"/>
        </w:rPr>
        <w:t>Bootstrap</w:t>
      </w:r>
      <w:proofErr w:type="spellEnd"/>
      <w:r w:rsidR="00873A0A">
        <w:rPr>
          <w:lang w:val="pt-BR"/>
        </w:rPr>
        <w:t xml:space="preserve"> 5</w:t>
      </w:r>
      <w:r>
        <w:rPr>
          <w:lang w:val="pt-BR"/>
        </w:rPr>
        <w:t>.</w:t>
      </w:r>
    </w:p>
    <w:p w14:paraId="4C4F7E72" w14:textId="77777777" w:rsidR="00D62940" w:rsidRPr="00D62940" w:rsidRDefault="00D62940" w:rsidP="00724A76">
      <w:pPr>
        <w:jc w:val="both"/>
        <w:rPr>
          <w:lang w:val="pt-BR"/>
        </w:rPr>
      </w:pPr>
    </w:p>
    <w:p w14:paraId="45D03AAE" w14:textId="439E6D10" w:rsidR="00816395" w:rsidRDefault="00816395" w:rsidP="00724A76">
      <w:pPr>
        <w:pStyle w:val="InfoBlue"/>
        <w:jc w:val="both"/>
        <w:rPr>
          <w:lang w:val="fr-FR"/>
        </w:rPr>
      </w:pPr>
    </w:p>
    <w:sectPr w:rsidR="0081639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AE18" w14:textId="77777777" w:rsidR="00B126B3" w:rsidRDefault="00B126B3">
      <w:pPr>
        <w:spacing w:line="240" w:lineRule="auto"/>
      </w:pPr>
      <w:r>
        <w:separator/>
      </w:r>
    </w:p>
  </w:endnote>
  <w:endnote w:type="continuationSeparator" w:id="0">
    <w:p w14:paraId="092749E2" w14:textId="77777777" w:rsidR="00B126B3" w:rsidRDefault="00B12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56B2" w14:paraId="636908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EE9C97" w14:textId="77777777" w:rsidR="003656B2" w:rsidRDefault="00CB3C79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A493D" w14:textId="1E3AE4CF" w:rsidR="003656B2" w:rsidRDefault="00CB3C79">
          <w:pPr>
            <w:jc w:val="center"/>
          </w:pPr>
          <w:r>
            <w:sym w:font="Symbol" w:char="F0D3"/>
          </w:r>
          <w:fldSimple w:instr=" DOCPROPERTY &quot;Company&quot;  \* MERGEFORMAT ">
            <w:r w:rsidR="00816395">
              <w:t>&lt;</w:t>
            </w:r>
            <w:r w:rsidR="004D13E6">
              <w:t xml:space="preserve">Oliveira's Software House </w:t>
            </w:r>
            <w:r w:rsidR="00816395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5BC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D870B8" w14:textId="77777777" w:rsidR="003656B2" w:rsidRDefault="00CB3C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F6D7A8D" w14:textId="77777777" w:rsidR="003656B2" w:rsidRDefault="003656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02F8" w14:textId="77777777" w:rsidR="00B126B3" w:rsidRDefault="00B126B3">
      <w:pPr>
        <w:spacing w:line="240" w:lineRule="auto"/>
      </w:pPr>
      <w:r>
        <w:separator/>
      </w:r>
    </w:p>
  </w:footnote>
  <w:footnote w:type="continuationSeparator" w:id="0">
    <w:p w14:paraId="4AA71CD3" w14:textId="77777777" w:rsidR="00B126B3" w:rsidRDefault="00B12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801A" w14:textId="77777777" w:rsidR="003656B2" w:rsidRDefault="003656B2">
    <w:pPr>
      <w:rPr>
        <w:sz w:val="24"/>
        <w:szCs w:val="24"/>
      </w:rPr>
    </w:pPr>
  </w:p>
  <w:p w14:paraId="4A320C1C" w14:textId="77777777" w:rsidR="003656B2" w:rsidRDefault="003656B2">
    <w:pPr>
      <w:pBdr>
        <w:top w:val="single" w:sz="6" w:space="1" w:color="auto"/>
      </w:pBdr>
      <w:rPr>
        <w:sz w:val="24"/>
        <w:szCs w:val="24"/>
      </w:rPr>
    </w:pPr>
  </w:p>
  <w:p w14:paraId="7D075D84" w14:textId="29D7FE6D" w:rsidR="003656B2" w:rsidRDefault="00CB3C7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816395">
      <w:rPr>
        <w:rFonts w:ascii="Arial" w:hAnsi="Arial"/>
        <w:b/>
        <w:bCs/>
        <w:sz w:val="36"/>
        <w:szCs w:val="36"/>
      </w:rPr>
      <w:t>&lt;</w:t>
    </w:r>
    <w:r w:rsidR="00F407F5">
      <w:rPr>
        <w:rFonts w:ascii="Arial" w:hAnsi="Arial"/>
        <w:b/>
        <w:bCs/>
        <w:sz w:val="36"/>
        <w:szCs w:val="36"/>
      </w:rPr>
      <w:t xml:space="preserve">E-commerce para </w:t>
    </w:r>
    <w:proofErr w:type="spellStart"/>
    <w:r w:rsidR="00F407F5">
      <w:rPr>
        <w:rFonts w:ascii="Arial" w:hAnsi="Arial"/>
        <w:b/>
        <w:bCs/>
        <w:sz w:val="36"/>
        <w:szCs w:val="36"/>
      </w:rPr>
      <w:t>Livrarias</w:t>
    </w:r>
    <w:proofErr w:type="spellEnd"/>
    <w:r w:rsidR="00F407F5">
      <w:rPr>
        <w:rFonts w:ascii="Arial" w:hAnsi="Arial"/>
        <w:b/>
        <w:bCs/>
        <w:sz w:val="36"/>
        <w:szCs w:val="36"/>
      </w:rPr>
      <w:t xml:space="preserve"> </w:t>
    </w:r>
    <w:proofErr w:type="gramStart"/>
    <w:r w:rsidR="00F407F5">
      <w:rPr>
        <w:rFonts w:ascii="Arial" w:hAnsi="Arial"/>
        <w:b/>
        <w:bCs/>
        <w:sz w:val="36"/>
        <w:szCs w:val="36"/>
      </w:rPr>
      <w:t xml:space="preserve">Oliveira's  </w:t>
    </w:r>
    <w:r w:rsidR="00816395">
      <w:rPr>
        <w:rFonts w:ascii="Arial" w:hAnsi="Arial"/>
        <w:b/>
        <w:bCs/>
        <w:sz w:val="36"/>
        <w:szCs w:val="36"/>
      </w:rPr>
      <w:t>&gt;</w:t>
    </w:r>
    <w:proofErr w:type="gramEnd"/>
    <w:r>
      <w:rPr>
        <w:rFonts w:ascii="Arial" w:hAnsi="Arial"/>
        <w:b/>
        <w:bCs/>
        <w:sz w:val="36"/>
        <w:szCs w:val="36"/>
      </w:rPr>
      <w:fldChar w:fldCharType="end"/>
    </w:r>
  </w:p>
  <w:p w14:paraId="1E9B9EDF" w14:textId="77777777" w:rsidR="003656B2" w:rsidRDefault="003656B2">
    <w:pPr>
      <w:pBdr>
        <w:bottom w:val="single" w:sz="6" w:space="1" w:color="auto"/>
      </w:pBdr>
      <w:jc w:val="right"/>
      <w:rPr>
        <w:sz w:val="24"/>
        <w:szCs w:val="24"/>
      </w:rPr>
    </w:pPr>
  </w:p>
  <w:p w14:paraId="532A85AF" w14:textId="77777777" w:rsidR="003656B2" w:rsidRDefault="003656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56B2" w14:paraId="118639A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B07A45" w14:textId="302AA795" w:rsidR="003656B2" w:rsidRDefault="00CB3C7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16395">
            <w:t>&lt;</w:t>
          </w:r>
          <w:r w:rsidR="001714A1">
            <w:t xml:space="preserve">E-commerce para </w:t>
          </w:r>
          <w:proofErr w:type="spellStart"/>
          <w:r w:rsidR="001714A1">
            <w:t>Livrarias</w:t>
          </w:r>
          <w:proofErr w:type="spellEnd"/>
          <w:r w:rsidR="001714A1">
            <w:t xml:space="preserve"> Oliveira's</w:t>
          </w:r>
          <w:r w:rsidR="00816395">
            <w:t xml:space="preserve"> 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4F7D48" w14:textId="77777777" w:rsidR="003656B2" w:rsidRDefault="00CB3C7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3656B2" w14:paraId="2E10D7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5E974E" w14:textId="77777777" w:rsidR="003656B2" w:rsidRDefault="00CB3C7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16395">
            <w:t>Especificação</w:t>
          </w:r>
          <w:proofErr w:type="spellEnd"/>
          <w:r w:rsidR="00816395">
            <w:t xml:space="preserve"> dos </w:t>
          </w:r>
          <w:proofErr w:type="spellStart"/>
          <w:r w:rsidR="00816395">
            <w:t>Requisitos</w:t>
          </w:r>
          <w:proofErr w:type="spellEnd"/>
          <w:r w:rsidR="00816395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DF6ACB" w14:textId="77777777" w:rsidR="003656B2" w:rsidRDefault="00CB3C79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3656B2" w14:paraId="310ABC8F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213C14" w14:textId="382F62F6" w:rsidR="003656B2" w:rsidRDefault="00CB3C79">
          <w:r>
            <w:rPr>
              <w:lang w:val="pt-BR"/>
            </w:rPr>
            <w:t>&lt;</w:t>
          </w:r>
          <w:r w:rsidR="007962EB">
            <w:rPr>
              <w:lang w:val="pt-BR"/>
            </w:rPr>
            <w:t>9876543213</w:t>
          </w:r>
          <w:r>
            <w:rPr>
              <w:lang w:val="pt-BR"/>
            </w:rPr>
            <w:t>&gt;</w:t>
          </w:r>
        </w:p>
      </w:tc>
    </w:tr>
  </w:tbl>
  <w:p w14:paraId="03F08601" w14:textId="77777777" w:rsidR="003656B2" w:rsidRDefault="003656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6A2E30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2B5D4530"/>
    <w:multiLevelType w:val="multilevel"/>
    <w:tmpl w:val="0434B2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395"/>
    <w:rsid w:val="00025BE7"/>
    <w:rsid w:val="000576E4"/>
    <w:rsid w:val="000626C0"/>
    <w:rsid w:val="001258ED"/>
    <w:rsid w:val="001714A1"/>
    <w:rsid w:val="001E3377"/>
    <w:rsid w:val="00275AA2"/>
    <w:rsid w:val="00344F3D"/>
    <w:rsid w:val="003656B2"/>
    <w:rsid w:val="00371415"/>
    <w:rsid w:val="00374ED2"/>
    <w:rsid w:val="003C386C"/>
    <w:rsid w:val="00445DCF"/>
    <w:rsid w:val="00460E8C"/>
    <w:rsid w:val="004850B0"/>
    <w:rsid w:val="004A53CC"/>
    <w:rsid w:val="004D13E6"/>
    <w:rsid w:val="00503D4D"/>
    <w:rsid w:val="00533192"/>
    <w:rsid w:val="006733B7"/>
    <w:rsid w:val="00724A76"/>
    <w:rsid w:val="00743E99"/>
    <w:rsid w:val="007962EB"/>
    <w:rsid w:val="00816395"/>
    <w:rsid w:val="00873A0A"/>
    <w:rsid w:val="00875BC3"/>
    <w:rsid w:val="00947883"/>
    <w:rsid w:val="00A139D5"/>
    <w:rsid w:val="00A807E7"/>
    <w:rsid w:val="00AD035C"/>
    <w:rsid w:val="00B044BA"/>
    <w:rsid w:val="00B126B3"/>
    <w:rsid w:val="00B34382"/>
    <w:rsid w:val="00B55194"/>
    <w:rsid w:val="00C14832"/>
    <w:rsid w:val="00C230FB"/>
    <w:rsid w:val="00C84B28"/>
    <w:rsid w:val="00C94AF6"/>
    <w:rsid w:val="00CB3C79"/>
    <w:rsid w:val="00D62940"/>
    <w:rsid w:val="00D71FBC"/>
    <w:rsid w:val="00D863D6"/>
    <w:rsid w:val="00DE09B3"/>
    <w:rsid w:val="00DF1835"/>
    <w:rsid w:val="00F407F5"/>
    <w:rsid w:val="00FC7825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0AD8F"/>
  <w15:chartTrackingRefBased/>
  <w15:docId w15:val="{28928D00-6B9E-4A77-96AB-686B314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FD495A"/>
    <w:pPr>
      <w:numPr>
        <w:ilvl w:val="2"/>
      </w:numPr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Faculdade\FATEC%20-%20An&#225;lise%20e%20Desenvolvimento%20de%20Sistemas\3%20-%20Engenharia%20de%20Software%20II\Projeto_Final_ESII\Projeto%20Final%20ESII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21743-75E5-4678-802C-12E5013F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modelo-documento-especificacao-requisitos-software.dot</Template>
  <TotalTime>17</TotalTime>
  <Pages>5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Raphael</dc:creator>
  <cp:keywords/>
  <dc:description/>
  <cp:lastModifiedBy>Raphael Budin</cp:lastModifiedBy>
  <cp:revision>43</cp:revision>
  <dcterms:created xsi:type="dcterms:W3CDTF">2021-06-18T01:40:00Z</dcterms:created>
  <dcterms:modified xsi:type="dcterms:W3CDTF">2021-06-19T00:24:00Z</dcterms:modified>
</cp:coreProperties>
</file>