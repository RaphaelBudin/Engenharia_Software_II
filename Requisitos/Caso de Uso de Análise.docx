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F534" w14:textId="750BF8B9" w:rsidR="00B0443C" w:rsidRDefault="00FC1479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68CD">
        <w:t>&lt;</w:t>
      </w:r>
      <w:r w:rsidR="00BD53BE">
        <w:t>E-commerce Livraria "Trabalho Final"</w:t>
      </w:r>
      <w:r w:rsidR="001168CD">
        <w:t>&gt;</w:t>
      </w:r>
      <w:r>
        <w:fldChar w:fldCharType="end"/>
      </w:r>
    </w:p>
    <w:p w14:paraId="02088D15" w14:textId="446C0F11" w:rsidR="00B0443C" w:rsidRDefault="00FC1479">
      <w:pPr>
        <w:pStyle w:val="Ttulo"/>
        <w:jc w:val="right"/>
      </w:pPr>
      <w:fldSimple w:instr="TITLE  \* MERGEFORMAT ">
        <w:r w:rsidR="001168CD">
          <w:t>Especificação de Caso de Uso: &lt;</w:t>
        </w:r>
        <w:r w:rsidR="00BD53BE">
          <w:t xml:space="preserve"> Análise </w:t>
        </w:r>
        <w:r w:rsidR="001168CD">
          <w:t>&gt;</w:t>
        </w:r>
      </w:fldSimple>
    </w:p>
    <w:p w14:paraId="1D191328" w14:textId="77777777" w:rsidR="00B0443C" w:rsidRDefault="00B0443C">
      <w:pPr>
        <w:pStyle w:val="Ttulo"/>
        <w:jc w:val="right"/>
      </w:pPr>
    </w:p>
    <w:p w14:paraId="6600A5AC" w14:textId="77777777" w:rsidR="00B0443C" w:rsidRDefault="00FC147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41E0948C" w14:textId="77777777" w:rsidR="00B0443C" w:rsidRDefault="00B0443C"/>
    <w:p w14:paraId="6C31B757" w14:textId="567B5BA2" w:rsidR="00B0443C" w:rsidRDefault="00FC1479" w:rsidP="004F2233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14:paraId="4A5362F1" w14:textId="77777777" w:rsidR="00B0443C" w:rsidRDefault="00B0443C">
      <w:pPr>
        <w:rPr>
          <w:lang w:val="fr-FR"/>
        </w:rPr>
      </w:pPr>
    </w:p>
    <w:p w14:paraId="7C078566" w14:textId="77777777" w:rsidR="00B0443C" w:rsidRDefault="00B0443C">
      <w:pPr>
        <w:pStyle w:val="Corpodetexto"/>
        <w:rPr>
          <w:lang w:val="fr-FR"/>
        </w:rPr>
      </w:pPr>
    </w:p>
    <w:p w14:paraId="47958FB1" w14:textId="77777777" w:rsidR="00B0443C" w:rsidRDefault="00B0443C">
      <w:pPr>
        <w:pStyle w:val="Corpodetexto"/>
        <w:rPr>
          <w:lang w:val="fr-FR"/>
        </w:rPr>
      </w:pPr>
    </w:p>
    <w:p w14:paraId="4FB65A08" w14:textId="77777777" w:rsidR="00B0443C" w:rsidRDefault="00B0443C">
      <w:pPr>
        <w:rPr>
          <w:lang w:val="fr-FR"/>
        </w:rPr>
        <w:sectPr w:rsidR="00B0443C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1A8D1DB" w14:textId="77777777" w:rsidR="00B0443C" w:rsidRDefault="00FC147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443C" w14:paraId="355774F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7614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9CDF5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1109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D68BA" w14:textId="77777777" w:rsidR="00B0443C" w:rsidRDefault="00FC147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0443C" w14:paraId="1CBCE6A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F4048" w14:textId="77777777" w:rsidR="00B0443C" w:rsidRDefault="00FC1479">
            <w:pPr>
              <w:pStyle w:val="Tabletext"/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0376" w14:textId="77777777" w:rsidR="00B0443C" w:rsidRDefault="00FC147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C911" w14:textId="77777777" w:rsidR="00B0443C" w:rsidRDefault="00FC147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D6D0A" w14:textId="77777777" w:rsidR="00B0443C" w:rsidRDefault="00FC1479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B0443C" w14:paraId="1279FFE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B211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E828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FFEC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062E" w14:textId="77777777" w:rsidR="00B0443C" w:rsidRDefault="00B0443C">
            <w:pPr>
              <w:pStyle w:val="Tabletext"/>
            </w:pPr>
          </w:p>
        </w:tc>
      </w:tr>
      <w:tr w:rsidR="00B0443C" w14:paraId="7C1F574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A4D87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185F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D6BE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715E3" w14:textId="77777777" w:rsidR="00B0443C" w:rsidRDefault="00B0443C">
            <w:pPr>
              <w:pStyle w:val="Tabletext"/>
            </w:pPr>
          </w:p>
        </w:tc>
      </w:tr>
      <w:tr w:rsidR="00B0443C" w14:paraId="2F8706A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4AA12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4C95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FB404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C6A8" w14:textId="77777777" w:rsidR="00B0443C" w:rsidRDefault="00B0443C">
            <w:pPr>
              <w:pStyle w:val="Tabletext"/>
            </w:pPr>
          </w:p>
        </w:tc>
      </w:tr>
    </w:tbl>
    <w:p w14:paraId="6A162208" w14:textId="77777777" w:rsidR="00B0443C" w:rsidRDefault="00B0443C"/>
    <w:p w14:paraId="6E247B0C" w14:textId="77777777" w:rsidR="00B0443C" w:rsidRDefault="00FC1479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8917C04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4F5448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13C28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4D7085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27BAE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AF821F" w14:textId="77777777" w:rsidR="00B0443C" w:rsidRDefault="00FC147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1FDD24" w14:textId="77777777" w:rsidR="00B0443C" w:rsidRDefault="00FC147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38DEA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809B2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8DAA4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88B69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792014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D04614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1D4A8D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FC1E288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C570C" w14:textId="521F13A4" w:rsidR="00B0443C" w:rsidRDefault="00FC1479">
      <w:pPr>
        <w:pStyle w:val="Ttulo"/>
      </w:pPr>
      <w:r>
        <w:fldChar w:fldCharType="end"/>
      </w:r>
      <w:r>
        <w:br w:type="page"/>
      </w:r>
      <w:fldSimple w:instr="TITLE  \* MERGEFORMAT ">
        <w:r w:rsidR="001168CD">
          <w:t>Especificação de Caso de Uso: &lt;</w:t>
        </w:r>
        <w:r w:rsidR="002B0E69">
          <w:t xml:space="preserve"> Análise </w:t>
        </w:r>
        <w:r w:rsidR="001168CD">
          <w:t>&gt;</w:t>
        </w:r>
      </w:fldSimple>
      <w:bookmarkStart w:id="0" w:name="_Toc425054503"/>
      <w:bookmarkStart w:id="1" w:name="_Toc423410237"/>
      <w:r>
        <w:t xml:space="preserve"> </w:t>
      </w:r>
      <w:bookmarkEnd w:id="0"/>
      <w:bookmarkEnd w:id="1"/>
    </w:p>
    <w:p w14:paraId="36442075" w14:textId="77777777" w:rsidR="00B0443C" w:rsidRDefault="00B0443C" w:rsidP="002B0E69">
      <w:pPr>
        <w:pStyle w:val="InfoBlue"/>
        <w:ind w:left="0"/>
      </w:pPr>
    </w:p>
    <w:p w14:paraId="383670FD" w14:textId="556608E5" w:rsidR="00B0443C" w:rsidRDefault="00445FB4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 xml:space="preserve">Gerir Livro </w:t>
      </w:r>
    </w:p>
    <w:p w14:paraId="1B996A16" w14:textId="77777777" w:rsidR="00B0443C" w:rsidRDefault="00FC1479">
      <w:pPr>
        <w:pStyle w:val="Ttulo2"/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67878F1A" w14:textId="3092D343" w:rsidR="00B0443C" w:rsidRDefault="00C06FD5" w:rsidP="002B0E69">
      <w:pPr>
        <w:ind w:firstLine="720"/>
      </w:pPr>
      <w:r>
        <w:t xml:space="preserve">Caso de </w:t>
      </w:r>
      <w:r w:rsidR="00DD3931">
        <w:t>U</w:t>
      </w:r>
      <w:r>
        <w:t xml:space="preserve">so de </w:t>
      </w:r>
      <w:r w:rsidR="00DD3931">
        <w:t>Análise</w:t>
      </w:r>
      <w:r>
        <w:t xml:space="preserve">: </w:t>
      </w:r>
      <w:r w:rsidR="00A21693">
        <w:t>gerar relat</w:t>
      </w:r>
      <w:r w:rsidR="00DD3931">
        <w:t>ó</w:t>
      </w:r>
      <w:r w:rsidR="00A21693">
        <w:t xml:space="preserve">rio de venda. </w:t>
      </w:r>
      <w:r w:rsidR="00E460EE">
        <w:t xml:space="preserve"> </w:t>
      </w:r>
      <w:r>
        <w:t xml:space="preserve">   </w:t>
      </w:r>
    </w:p>
    <w:p w14:paraId="5689D2BA" w14:textId="77777777" w:rsidR="00B0443C" w:rsidRDefault="00FC1479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00661433" w14:textId="47DCD0EC" w:rsidR="00B0443C" w:rsidRDefault="00FC1479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7D47CDCA" w14:textId="2F6A3DC8" w:rsidR="00E460EE" w:rsidRDefault="00E460EE" w:rsidP="00E460EE">
      <w:pPr>
        <w:ind w:left="720"/>
        <w:rPr>
          <w:lang w:val="fr-FR"/>
        </w:rPr>
      </w:pPr>
      <w:r>
        <w:rPr>
          <w:lang w:val="fr-FR"/>
        </w:rPr>
        <w:t>UC001-</w:t>
      </w:r>
      <w:r w:rsidR="009D2C59">
        <w:rPr>
          <w:lang w:val="fr-FR"/>
        </w:rPr>
        <w:t xml:space="preserve"> </w:t>
      </w:r>
      <w:r>
        <w:rPr>
          <w:lang w:val="fr-FR"/>
        </w:rPr>
        <w:t xml:space="preserve">O funcionario </w:t>
      </w:r>
      <w:r w:rsidR="00A21693">
        <w:rPr>
          <w:lang w:val="fr-FR"/>
        </w:rPr>
        <w:t>loga no sistema</w:t>
      </w:r>
    </w:p>
    <w:p w14:paraId="0588DE5B" w14:textId="01F9810E" w:rsidR="00B37255" w:rsidRDefault="00E460EE" w:rsidP="00E460EE">
      <w:pPr>
        <w:ind w:left="720"/>
        <w:rPr>
          <w:lang w:val="fr-FR"/>
        </w:rPr>
      </w:pPr>
      <w:r>
        <w:rPr>
          <w:lang w:val="fr-FR"/>
        </w:rPr>
        <w:t>UC002-</w:t>
      </w:r>
      <w:r w:rsidR="009D2C59">
        <w:rPr>
          <w:lang w:val="fr-FR"/>
        </w:rPr>
        <w:t xml:space="preserve"> </w:t>
      </w:r>
      <w:r>
        <w:rPr>
          <w:lang w:val="fr-FR"/>
        </w:rPr>
        <w:t xml:space="preserve">O funcionario </w:t>
      </w:r>
      <w:r w:rsidR="00B37255">
        <w:rPr>
          <w:lang w:val="fr-FR"/>
        </w:rPr>
        <w:t>aperta o botao de menu, clica no modulo de vendas, e depois em gerar relatorio</w:t>
      </w:r>
    </w:p>
    <w:p w14:paraId="253A9BD0" w14:textId="5BD89807" w:rsidR="00B37255" w:rsidRDefault="00B37255" w:rsidP="00E460EE">
      <w:pPr>
        <w:ind w:left="720"/>
        <w:rPr>
          <w:lang w:val="fr-FR"/>
        </w:rPr>
      </w:pPr>
      <w:r>
        <w:rPr>
          <w:lang w:val="fr-FR"/>
        </w:rPr>
        <w:t>UC003- Dentro da pagina de relatorios, o funcionario seleciona o relatorio</w:t>
      </w:r>
      <w:r w:rsidR="009D2C59">
        <w:rPr>
          <w:lang w:val="fr-FR"/>
        </w:rPr>
        <w:t> ;</w:t>
      </w:r>
    </w:p>
    <w:p w14:paraId="0CEE3E97" w14:textId="4B3F4D7C" w:rsidR="00E460EE" w:rsidRDefault="009D2C59" w:rsidP="00E460EE">
      <w:pPr>
        <w:ind w:left="720"/>
        <w:rPr>
          <w:lang w:val="fr-FR"/>
        </w:rPr>
      </w:pPr>
      <w:r>
        <w:rPr>
          <w:lang w:val="fr-FR"/>
        </w:rPr>
        <w:t>UC004- O funcionario escolhe o tipo de relatorio : mais vendidos, mes</w:t>
      </w:r>
      <w:r w:rsidR="00B37255" w:rsidRPr="00B37255">
        <w:rPr>
          <w:rFonts w:ascii="Helvetica" w:hAnsi="Helvetica" w:cs="Helvetica"/>
          <w:color w:val="0D0D0D" w:themeColor="text1" w:themeTint="F2"/>
        </w:rPr>
        <w:t xml:space="preserve"> </w:t>
      </w:r>
      <w:r>
        <w:rPr>
          <w:rFonts w:ascii="Helvetica" w:hAnsi="Helvetica" w:cs="Helvetica"/>
          <w:color w:val="0D0D0D" w:themeColor="text1" w:themeTint="F2"/>
        </w:rPr>
        <w:t>–</w:t>
      </w:r>
      <w:r w:rsidR="00B37255" w:rsidRPr="00B37255">
        <w:rPr>
          <w:rFonts w:ascii="Helvetica" w:hAnsi="Helvetica" w:cs="Helvetica"/>
          <w:color w:val="0D0D0D" w:themeColor="text1" w:themeTint="F2"/>
        </w:rPr>
        <w:t xml:space="preserve"> </w:t>
      </w:r>
      <w:proofErr w:type="gramStart"/>
      <w:r w:rsidR="00505F25">
        <w:rPr>
          <w:rFonts w:ascii="Helvetica" w:hAnsi="Helvetica" w:cs="Helvetica"/>
          <w:color w:val="0D0D0D" w:themeColor="text1" w:themeTint="F2"/>
        </w:rPr>
        <w:t>gênero</w:t>
      </w:r>
      <w:r>
        <w:rPr>
          <w:rFonts w:ascii="Helvetica" w:hAnsi="Helvetica" w:cs="Helvetica"/>
          <w:color w:val="0D0D0D" w:themeColor="text1" w:themeTint="F2"/>
        </w:rPr>
        <w:t>;</w:t>
      </w:r>
      <w:proofErr w:type="gramEnd"/>
      <w:r>
        <w:rPr>
          <w:rFonts w:ascii="Helvetica" w:hAnsi="Helvetica" w:cs="Helvetica"/>
          <w:color w:val="0D0D0D" w:themeColor="text1" w:themeTint="F2"/>
        </w:rPr>
        <w:t xml:space="preserve"> </w:t>
      </w:r>
    </w:p>
    <w:p w14:paraId="4F6B8925" w14:textId="4D28C068" w:rsidR="00E460EE" w:rsidRPr="00E460EE" w:rsidRDefault="00E460EE" w:rsidP="00B37255">
      <w:pPr>
        <w:ind w:left="720"/>
        <w:rPr>
          <w:lang w:val="fr-FR"/>
        </w:rPr>
      </w:pPr>
      <w:r>
        <w:rPr>
          <w:lang w:val="fr-FR"/>
        </w:rPr>
        <w:t>UC004-</w:t>
      </w:r>
      <w:r w:rsidR="009D2C59">
        <w:rPr>
          <w:lang w:val="fr-FR"/>
        </w:rPr>
        <w:t xml:space="preserve"> </w:t>
      </w:r>
      <w:r>
        <w:rPr>
          <w:lang w:val="fr-FR"/>
        </w:rPr>
        <w:t>O sistem</w:t>
      </w:r>
      <w:r w:rsidR="00B37255">
        <w:rPr>
          <w:lang w:val="fr-FR"/>
        </w:rPr>
        <w:t xml:space="preserve">a gera o relatorio escolhido. </w:t>
      </w:r>
    </w:p>
    <w:p w14:paraId="438A105C" w14:textId="77777777" w:rsidR="00E460EE" w:rsidRPr="00E460EE" w:rsidRDefault="00E460EE" w:rsidP="00E460EE">
      <w:pPr>
        <w:pStyle w:val="Ttulo2"/>
        <w:widowControl/>
        <w:numPr>
          <w:ilvl w:val="0"/>
          <w:numId w:val="0"/>
        </w:numPr>
        <w:ind w:left="720"/>
        <w:rPr>
          <w:lang w:val="fr-FR"/>
        </w:rPr>
      </w:pPr>
      <w:bookmarkStart w:id="11" w:name="_Toc425054507"/>
      <w:bookmarkStart w:id="12" w:name="_Toc423410241"/>
      <w:bookmarkStart w:id="13" w:name="_Toc18208179"/>
    </w:p>
    <w:p w14:paraId="2EF62F43" w14:textId="536ACEBD" w:rsidR="00B0443C" w:rsidRDefault="00FC1479">
      <w:pPr>
        <w:pStyle w:val="Ttulo2"/>
        <w:widowControl/>
        <w:rPr>
          <w:lang w:val="fr-FR"/>
        </w:rPr>
      </w:pPr>
      <w:r>
        <w:rPr>
          <w:lang w:val="pt-BR"/>
        </w:rPr>
        <w:t>Fluxos Alternativos</w:t>
      </w:r>
      <w:bookmarkEnd w:id="11"/>
      <w:bookmarkEnd w:id="12"/>
      <w:bookmarkEnd w:id="13"/>
    </w:p>
    <w:p w14:paraId="357FF708" w14:textId="3BC23F22" w:rsidR="00B0443C" w:rsidRDefault="00FC1479">
      <w:pPr>
        <w:pStyle w:val="Ttulo3"/>
        <w:widowControl/>
        <w:rPr>
          <w:lang w:val="pt-BR"/>
        </w:rPr>
      </w:pPr>
      <w:bookmarkStart w:id="14" w:name="_Toc425054508"/>
      <w:bookmarkStart w:id="15" w:name="_Toc423410242"/>
      <w:bookmarkStart w:id="16" w:name="_Toc18208180"/>
      <w:r>
        <w:rPr>
          <w:lang w:val="pt-BR"/>
        </w:rPr>
        <w:t>&lt;</w:t>
      </w:r>
      <w:r w:rsidR="00E460EE">
        <w:rPr>
          <w:lang w:val="pt-BR"/>
        </w:rPr>
        <w:t xml:space="preserve">Pode </w:t>
      </w:r>
      <w:r w:rsidR="006071DF">
        <w:rPr>
          <w:lang w:val="pt-BR"/>
        </w:rPr>
        <w:t>ocorrer na etapa UC00</w:t>
      </w:r>
      <w:r w:rsidR="009D2C59">
        <w:rPr>
          <w:lang w:val="pt-BR"/>
        </w:rPr>
        <w:t>4</w:t>
      </w:r>
      <w:r w:rsidR="006071DF">
        <w:rPr>
          <w:lang w:val="pt-BR"/>
        </w:rPr>
        <w:t xml:space="preserve"> do fluxo básico caso</w:t>
      </w:r>
      <w:r w:rsidR="009D2C59">
        <w:rPr>
          <w:lang w:val="pt-BR"/>
        </w:rPr>
        <w:t xml:space="preserve"> não exista o relatório desejado</w:t>
      </w:r>
      <w:r>
        <w:rPr>
          <w:lang w:val="pt-BR"/>
        </w:rPr>
        <w:t>&gt;</w:t>
      </w:r>
      <w:bookmarkEnd w:id="14"/>
      <w:bookmarkEnd w:id="15"/>
      <w:bookmarkEnd w:id="16"/>
    </w:p>
    <w:p w14:paraId="4FBE7024" w14:textId="194A6867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</w:t>
      </w:r>
      <w:r w:rsidR="009D2C59">
        <w:rPr>
          <w:lang w:val="fr-FR"/>
        </w:rPr>
        <w:t>4</w:t>
      </w:r>
      <w:r>
        <w:rPr>
          <w:lang w:val="fr-FR"/>
        </w:rPr>
        <w:t xml:space="preserve">.1-O funcionario vai </w:t>
      </w:r>
      <w:r w:rsidR="009D2C59">
        <w:rPr>
          <w:lang w:val="fr-FR"/>
        </w:rPr>
        <w:t>escolher a opção criar um novo relatorio ;</w:t>
      </w:r>
    </w:p>
    <w:p w14:paraId="57E0E8EC" w14:textId="01D96C75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</w:t>
      </w:r>
      <w:r w:rsidR="009D2C59">
        <w:rPr>
          <w:lang w:val="fr-FR"/>
        </w:rPr>
        <w:t>4</w:t>
      </w:r>
      <w:r>
        <w:rPr>
          <w:lang w:val="fr-FR"/>
        </w:rPr>
        <w:t xml:space="preserve">.2-O funcionario </w:t>
      </w:r>
      <w:r w:rsidR="009D2C59">
        <w:rPr>
          <w:lang w:val="fr-FR"/>
        </w:rPr>
        <w:t xml:space="preserve">vai </w:t>
      </w:r>
      <w:r w:rsidR="004F70A0">
        <w:rPr>
          <w:lang w:val="fr-FR"/>
        </w:rPr>
        <w:t>informar o nome do r</w:t>
      </w:r>
      <w:r w:rsidR="009D2C59">
        <w:rPr>
          <w:lang w:val="fr-FR"/>
        </w:rPr>
        <w:t xml:space="preserve">elatorio ; </w:t>
      </w:r>
    </w:p>
    <w:p w14:paraId="0C01D0B7" w14:textId="0D227F67" w:rsidR="009D2C59" w:rsidRDefault="004F70A0" w:rsidP="004F70A0">
      <w:pPr>
        <w:ind w:left="720"/>
        <w:rPr>
          <w:lang w:val="fr-FR"/>
        </w:rPr>
      </w:pPr>
      <w:r>
        <w:rPr>
          <w:lang w:val="fr-FR"/>
        </w:rPr>
        <w:t xml:space="preserve">UC004.3-O funcionario vai escolher as informações que deseja no novo relatorio ; </w:t>
      </w:r>
    </w:p>
    <w:p w14:paraId="6A548963" w14:textId="26036638" w:rsidR="006071DF" w:rsidRPr="00E460EE" w:rsidRDefault="006071DF" w:rsidP="009D2C59">
      <w:pPr>
        <w:ind w:firstLine="720"/>
        <w:rPr>
          <w:lang w:val="fr-FR"/>
        </w:rPr>
      </w:pPr>
      <w:r>
        <w:rPr>
          <w:lang w:val="fr-FR"/>
        </w:rPr>
        <w:t>UC00</w:t>
      </w:r>
      <w:r w:rsidR="009D2C59">
        <w:rPr>
          <w:lang w:val="fr-FR"/>
        </w:rPr>
        <w:t>4</w:t>
      </w:r>
      <w:r>
        <w:rPr>
          <w:lang w:val="fr-FR"/>
        </w:rPr>
        <w:t>.</w:t>
      </w:r>
      <w:r w:rsidR="004F70A0">
        <w:rPr>
          <w:lang w:val="fr-FR"/>
        </w:rPr>
        <w:t>4</w:t>
      </w:r>
      <w:r>
        <w:rPr>
          <w:lang w:val="fr-FR"/>
        </w:rPr>
        <w:t xml:space="preserve">-O sistema </w:t>
      </w:r>
      <w:r w:rsidR="009D2C59">
        <w:rPr>
          <w:lang w:val="fr-FR"/>
        </w:rPr>
        <w:t>vai gerar</w:t>
      </w:r>
      <w:r w:rsidR="004F70A0">
        <w:rPr>
          <w:lang w:val="fr-FR"/>
        </w:rPr>
        <w:t xml:space="preserve">/gravar um </w:t>
      </w:r>
      <w:r w:rsidR="00122EF2">
        <w:rPr>
          <w:lang w:val="fr-FR"/>
        </w:rPr>
        <w:t>novo relatorio com o nome e as informaçoes desejadas.</w:t>
      </w:r>
    </w:p>
    <w:p w14:paraId="73F9DCE1" w14:textId="77777777" w:rsidR="006071DF" w:rsidRPr="006071DF" w:rsidRDefault="006071DF" w:rsidP="00122EF2">
      <w:pPr>
        <w:rPr>
          <w:lang w:val="pt-BR"/>
        </w:rPr>
      </w:pPr>
    </w:p>
    <w:p w14:paraId="7A4D88A4" w14:textId="0B7FE561" w:rsidR="001F035A" w:rsidRDefault="001F035A" w:rsidP="00122EF2">
      <w:pPr>
        <w:rPr>
          <w:lang w:val="fr-FR"/>
        </w:rPr>
      </w:pPr>
      <w:bookmarkStart w:id="17" w:name="_Toc425054510"/>
      <w:bookmarkStart w:id="18" w:name="_Toc423410251"/>
      <w:bookmarkStart w:id="19" w:name="_Toc18208182"/>
    </w:p>
    <w:p w14:paraId="448F7FFF" w14:textId="502E3799" w:rsidR="001F035A" w:rsidRDefault="001F035A" w:rsidP="00095C42">
      <w:pPr>
        <w:ind w:left="720"/>
        <w:rPr>
          <w:lang w:val="fr-FR"/>
        </w:rPr>
      </w:pPr>
    </w:p>
    <w:p w14:paraId="1817B9E2" w14:textId="6142C9A6" w:rsidR="001F035A" w:rsidRDefault="001F035A" w:rsidP="00095C42">
      <w:pPr>
        <w:ind w:left="720"/>
        <w:rPr>
          <w:lang w:val="fr-FR"/>
        </w:rPr>
      </w:pPr>
    </w:p>
    <w:p w14:paraId="5A3EC822" w14:textId="3590B098" w:rsidR="001F035A" w:rsidRDefault="001F035A" w:rsidP="00095C42">
      <w:pPr>
        <w:ind w:left="720"/>
        <w:rPr>
          <w:lang w:val="fr-FR"/>
        </w:rPr>
      </w:pPr>
    </w:p>
    <w:p w14:paraId="0AD394CF" w14:textId="720077A7" w:rsidR="001F035A" w:rsidRDefault="001F035A" w:rsidP="00095C42">
      <w:pPr>
        <w:ind w:left="720"/>
        <w:rPr>
          <w:lang w:val="fr-FR"/>
        </w:rPr>
      </w:pPr>
    </w:p>
    <w:p w14:paraId="16FB3330" w14:textId="3DE7731B" w:rsidR="001F035A" w:rsidRDefault="001F035A" w:rsidP="00095C42">
      <w:pPr>
        <w:ind w:left="720"/>
        <w:rPr>
          <w:lang w:val="fr-FR"/>
        </w:rPr>
      </w:pPr>
    </w:p>
    <w:p w14:paraId="7337B543" w14:textId="3B31BF1B" w:rsidR="001F035A" w:rsidRDefault="001F035A" w:rsidP="00095C42">
      <w:pPr>
        <w:ind w:left="720"/>
        <w:rPr>
          <w:lang w:val="fr-FR"/>
        </w:rPr>
      </w:pPr>
    </w:p>
    <w:p w14:paraId="7E7D3AB5" w14:textId="25423208" w:rsidR="001F035A" w:rsidRDefault="001F035A" w:rsidP="00095C42">
      <w:pPr>
        <w:ind w:left="720"/>
        <w:rPr>
          <w:lang w:val="fr-FR"/>
        </w:rPr>
      </w:pPr>
    </w:p>
    <w:p w14:paraId="7786358B" w14:textId="72C11120" w:rsidR="001F035A" w:rsidRDefault="001F035A" w:rsidP="00095C42">
      <w:pPr>
        <w:ind w:left="720"/>
        <w:rPr>
          <w:lang w:val="fr-FR"/>
        </w:rPr>
      </w:pPr>
    </w:p>
    <w:p w14:paraId="73BAEDBC" w14:textId="653F41E7" w:rsidR="001F035A" w:rsidRDefault="001F035A" w:rsidP="00095C42">
      <w:pPr>
        <w:ind w:left="720"/>
        <w:rPr>
          <w:lang w:val="fr-FR"/>
        </w:rPr>
      </w:pPr>
    </w:p>
    <w:bookmarkEnd w:id="17"/>
    <w:bookmarkEnd w:id="18"/>
    <w:bookmarkEnd w:id="19"/>
    <w:p w14:paraId="144AA20A" w14:textId="684367A6" w:rsidR="001168CD" w:rsidRDefault="001168CD">
      <w:pPr>
        <w:pStyle w:val="InfoBlue"/>
      </w:pPr>
    </w:p>
    <w:sectPr w:rsidR="001168C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045D" w14:textId="77777777" w:rsidR="005A1416" w:rsidRDefault="005A1416">
      <w:pPr>
        <w:spacing w:line="240" w:lineRule="auto"/>
      </w:pPr>
      <w:r>
        <w:separator/>
      </w:r>
    </w:p>
  </w:endnote>
  <w:endnote w:type="continuationSeparator" w:id="0">
    <w:p w14:paraId="551E12BF" w14:textId="77777777" w:rsidR="005A1416" w:rsidRDefault="005A1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443C" w14:paraId="3CDB5D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7C4BE1" w14:textId="77777777" w:rsidR="00B0443C" w:rsidRDefault="00FC1479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7FC09" w14:textId="398ACEA4" w:rsidR="00B0443C" w:rsidRDefault="00FC147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1168CD">
              <w:t>&lt;</w:t>
            </w:r>
            <w:r w:rsidR="00BD53BE">
              <w:t xml:space="preserve"> </w:t>
            </w:r>
            <w:r w:rsidR="00BD53BE" w:rsidRPr="00BD53BE">
              <w:t>E-commerce para Livrarias Oliveira's</w:t>
            </w:r>
            <w:r w:rsidR="001168CD">
              <w:t xml:space="preserve"> 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53B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0CC482" w14:textId="77777777" w:rsidR="00B0443C" w:rsidRDefault="00FC14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6A00DFC" w14:textId="77777777" w:rsidR="00B0443C" w:rsidRDefault="00B044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7EB" w14:textId="77777777" w:rsidR="005A1416" w:rsidRDefault="005A1416">
      <w:pPr>
        <w:spacing w:line="240" w:lineRule="auto"/>
      </w:pPr>
      <w:r>
        <w:separator/>
      </w:r>
    </w:p>
  </w:footnote>
  <w:footnote w:type="continuationSeparator" w:id="0">
    <w:p w14:paraId="6797AC70" w14:textId="77777777" w:rsidR="005A1416" w:rsidRDefault="005A1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5F05" w14:textId="77777777" w:rsidR="00B0443C" w:rsidRDefault="00B0443C">
    <w:pPr>
      <w:rPr>
        <w:sz w:val="24"/>
        <w:szCs w:val="24"/>
      </w:rPr>
    </w:pPr>
  </w:p>
  <w:p w14:paraId="67D919F5" w14:textId="77777777" w:rsidR="00B0443C" w:rsidRDefault="00B0443C">
    <w:pPr>
      <w:pBdr>
        <w:top w:val="single" w:sz="6" w:space="1" w:color="auto"/>
      </w:pBdr>
      <w:rPr>
        <w:sz w:val="24"/>
        <w:szCs w:val="24"/>
      </w:rPr>
    </w:pPr>
  </w:p>
  <w:p w14:paraId="0EC5AF5D" w14:textId="120621CC" w:rsidR="00B0443C" w:rsidRDefault="00FC147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1168CD">
      <w:rPr>
        <w:rFonts w:ascii="Arial" w:hAnsi="Arial"/>
        <w:b/>
        <w:bCs/>
        <w:sz w:val="36"/>
        <w:szCs w:val="36"/>
      </w:rPr>
      <w:t>&lt;</w:t>
    </w:r>
    <w:r w:rsidR="00BD53BE">
      <w:rPr>
        <w:rFonts w:ascii="Arial" w:hAnsi="Arial"/>
        <w:b/>
        <w:bCs/>
        <w:sz w:val="36"/>
        <w:szCs w:val="36"/>
      </w:rPr>
      <w:t xml:space="preserve">E-commerce para Livrarias Oliveira's </w:t>
    </w:r>
    <w:r w:rsidR="001168CD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0E530B7" w14:textId="77777777" w:rsidR="00B0443C" w:rsidRDefault="00B0443C">
    <w:pPr>
      <w:pBdr>
        <w:bottom w:val="single" w:sz="6" w:space="1" w:color="auto"/>
      </w:pBdr>
      <w:jc w:val="right"/>
      <w:rPr>
        <w:sz w:val="24"/>
        <w:szCs w:val="24"/>
      </w:rPr>
    </w:pPr>
  </w:p>
  <w:p w14:paraId="038AC396" w14:textId="77777777" w:rsidR="00B0443C" w:rsidRDefault="00B044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443C" w14:paraId="0C68CDB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3573E7" w14:textId="308CE280" w:rsidR="00B0443C" w:rsidRDefault="00FC1479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1168CD">
              <w:t>&lt;</w:t>
            </w:r>
            <w:r w:rsidR="000C3F5E">
              <w:t xml:space="preserve"> </w:t>
            </w:r>
            <w:r w:rsidR="000C3F5E" w:rsidRPr="000C3F5E">
              <w:t>E-commerce Livraria "Trabalho Final"</w:t>
            </w:r>
            <w:r w:rsidR="001168CD">
              <w:t xml:space="preserve"> 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C4F3E" w14:textId="77777777" w:rsidR="00B0443C" w:rsidRDefault="00FC1479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B0443C" w14:paraId="30ACAE4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80D24" w14:textId="545223AB" w:rsidR="00B0443C" w:rsidRDefault="00FC1479">
          <w:fldSimple w:instr="TITLE  \* MERGEFORMAT ">
            <w:r w:rsidR="001168CD">
              <w:t>Especificação de Caso de Uso: &lt;</w:t>
            </w:r>
            <w:r w:rsidR="000C3F5E">
              <w:t xml:space="preserve">Análise </w:t>
            </w:r>
            <w:r w:rsidR="001168CD"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0CF1FF" w14:textId="2BCF0DA2" w:rsidR="00B0443C" w:rsidRDefault="00FC1479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0C3F5E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0C3F5E">
            <w:rPr>
              <w:lang w:val="pt-BR"/>
            </w:rPr>
            <w:t>jun</w:t>
          </w:r>
          <w:r>
            <w:rPr>
              <w:lang w:val="pt-BR"/>
            </w:rPr>
            <w:t>/</w:t>
          </w:r>
          <w:r w:rsidR="000C3F5E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B0443C" w14:paraId="5B41EB2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60605" w14:textId="1F4DC30F" w:rsidR="00B0443C" w:rsidRDefault="00FC1479">
          <w:r>
            <w:rPr>
              <w:lang w:val="pt-BR"/>
            </w:rPr>
            <w:t>&lt;</w:t>
          </w:r>
          <w:r w:rsidR="000C3F5E">
            <w:rPr>
              <w:lang w:val="pt-BR"/>
            </w:rPr>
            <w:t xml:space="preserve">9876543217 </w:t>
          </w:r>
          <w:r>
            <w:rPr>
              <w:lang w:val="pt-BR"/>
            </w:rPr>
            <w:t>&gt;</w:t>
          </w:r>
        </w:p>
      </w:tc>
    </w:tr>
  </w:tbl>
  <w:p w14:paraId="0AE7CC7B" w14:textId="77777777" w:rsidR="00B0443C" w:rsidRDefault="00B044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6833EC"/>
    <w:multiLevelType w:val="multilevel"/>
    <w:tmpl w:val="43F2E5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D"/>
    <w:rsid w:val="00095C42"/>
    <w:rsid w:val="000C3F5E"/>
    <w:rsid w:val="001168CD"/>
    <w:rsid w:val="00122EF2"/>
    <w:rsid w:val="001C1505"/>
    <w:rsid w:val="001F035A"/>
    <w:rsid w:val="00296720"/>
    <w:rsid w:val="002B0E69"/>
    <w:rsid w:val="003246C0"/>
    <w:rsid w:val="00445FB4"/>
    <w:rsid w:val="004F2233"/>
    <w:rsid w:val="004F70A0"/>
    <w:rsid w:val="00505F25"/>
    <w:rsid w:val="00534FC2"/>
    <w:rsid w:val="005A1416"/>
    <w:rsid w:val="005C53DB"/>
    <w:rsid w:val="006071DF"/>
    <w:rsid w:val="00627949"/>
    <w:rsid w:val="006C387E"/>
    <w:rsid w:val="006C6204"/>
    <w:rsid w:val="009D2C59"/>
    <w:rsid w:val="00A21693"/>
    <w:rsid w:val="00B0443C"/>
    <w:rsid w:val="00B37255"/>
    <w:rsid w:val="00BD53BE"/>
    <w:rsid w:val="00C06FD5"/>
    <w:rsid w:val="00DD3931"/>
    <w:rsid w:val="00E460EE"/>
    <w:rsid w:val="00F96F2D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A7D1B"/>
  <w15:chartTrackingRefBased/>
  <w15:docId w15:val="{65FDCD88-25BB-455C-A9CE-77E3D9E2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Desktop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modelo-documentacao_casos_uso.dot</Template>
  <TotalTime>188</TotalTime>
  <Pages>4</Pages>
  <Words>323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Pichau</dc:creator>
  <cp:keywords/>
  <dc:description/>
  <cp:lastModifiedBy>Raphael Budin</cp:lastModifiedBy>
  <cp:revision>13</cp:revision>
  <dcterms:created xsi:type="dcterms:W3CDTF">2021-05-28T17:18:00Z</dcterms:created>
  <dcterms:modified xsi:type="dcterms:W3CDTF">2021-06-19T00:37:00Z</dcterms:modified>
</cp:coreProperties>
</file>