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534" w14:textId="185A02EC" w:rsidR="00B0443C" w:rsidRDefault="00FC1479">
      <w:pPr>
        <w:pStyle w:val="Ttulo"/>
        <w:jc w:val="right"/>
      </w:pPr>
      <w:r>
        <w:fldChar w:fldCharType="begin"/>
      </w:r>
      <w:r w:rsidRPr="009738C3">
        <w:instrText xml:space="preserve"> SUBJECT  \* MERGEFORMAT </w:instrText>
      </w:r>
      <w:r>
        <w:fldChar w:fldCharType="separate"/>
      </w:r>
      <w:r w:rsidR="001168CD">
        <w:t>&lt;</w:t>
      </w:r>
      <w:r w:rsidR="003F4745">
        <w:t xml:space="preserve">E-commerce </w:t>
      </w:r>
      <w:proofErr w:type="spellStart"/>
      <w:r w:rsidR="003F4745">
        <w:t>Livraria</w:t>
      </w:r>
      <w:proofErr w:type="spellEnd"/>
      <w:r w:rsidR="003F4745">
        <w:t xml:space="preserve"> "</w:t>
      </w:r>
      <w:proofErr w:type="spellStart"/>
      <w:r w:rsidR="003F4745">
        <w:t>Trabalho</w:t>
      </w:r>
      <w:proofErr w:type="spellEnd"/>
      <w:r w:rsidR="003F4745">
        <w:t xml:space="preserve"> Final" </w:t>
      </w:r>
      <w:r w:rsidR="001168CD">
        <w:t>&gt;</w:t>
      </w:r>
      <w:r>
        <w:fldChar w:fldCharType="end"/>
      </w:r>
    </w:p>
    <w:p w14:paraId="02088D15" w14:textId="7AD5BB16" w:rsidR="00B0443C" w:rsidRDefault="00FC1479">
      <w:pPr>
        <w:pStyle w:val="Ttulo"/>
        <w:jc w:val="right"/>
      </w:pPr>
      <w:r>
        <w:fldChar w:fldCharType="begin"/>
      </w:r>
      <w:r w:rsidRPr="005019B5">
        <w:instrText xml:space="preserve">TITLE  \* MERGEFORMAT </w:instrText>
      </w:r>
      <w:r>
        <w:fldChar w:fldCharType="separate"/>
      </w:r>
      <w:proofErr w:type="spellStart"/>
      <w:r w:rsidR="001168CD">
        <w:t>Especificação</w:t>
      </w:r>
      <w:proofErr w:type="spellEnd"/>
      <w:r w:rsidR="001168CD">
        <w:t xml:space="preserve"> de Caso de </w:t>
      </w:r>
      <w:proofErr w:type="spellStart"/>
      <w:r w:rsidR="001168CD">
        <w:t>Uso</w:t>
      </w:r>
      <w:proofErr w:type="spellEnd"/>
      <w:r w:rsidR="001168CD">
        <w:t>: &lt;</w:t>
      </w:r>
      <w:proofErr w:type="spellStart"/>
      <w:r w:rsidR="005019B5">
        <w:t>Condução</w:t>
      </w:r>
      <w:proofErr w:type="spellEnd"/>
      <w:r w:rsidR="005019B5">
        <w:t xml:space="preserve"> </w:t>
      </w:r>
      <w:r w:rsidR="001168CD">
        <w:t>&gt;</w:t>
      </w:r>
      <w:r>
        <w:fldChar w:fldCharType="end"/>
      </w:r>
    </w:p>
    <w:p w14:paraId="1D191328" w14:textId="77777777" w:rsidR="00B0443C" w:rsidRDefault="00B0443C">
      <w:pPr>
        <w:pStyle w:val="Ttulo"/>
        <w:jc w:val="right"/>
      </w:pPr>
    </w:p>
    <w:p w14:paraId="6600A5AC" w14:textId="77777777" w:rsidR="00B0443C" w:rsidRDefault="00FC147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1E0948C" w14:textId="77777777" w:rsidR="00B0443C" w:rsidRDefault="00B0443C"/>
    <w:p w14:paraId="6C31B757" w14:textId="5FEC1B52" w:rsidR="00B0443C" w:rsidRDefault="00FC1479" w:rsidP="00370430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4A5362F1" w14:textId="77777777" w:rsidR="00B0443C" w:rsidRDefault="00B0443C">
      <w:pPr>
        <w:rPr>
          <w:lang w:val="fr-FR"/>
        </w:rPr>
      </w:pPr>
    </w:p>
    <w:p w14:paraId="7C078566" w14:textId="77777777" w:rsidR="00B0443C" w:rsidRDefault="00B0443C">
      <w:pPr>
        <w:pStyle w:val="Corpodetexto"/>
        <w:rPr>
          <w:lang w:val="fr-FR"/>
        </w:rPr>
      </w:pPr>
    </w:p>
    <w:p w14:paraId="47958FB1" w14:textId="77777777" w:rsidR="00B0443C" w:rsidRDefault="00B0443C">
      <w:pPr>
        <w:pStyle w:val="Corpodetexto"/>
        <w:rPr>
          <w:lang w:val="fr-FR"/>
        </w:rPr>
      </w:pPr>
    </w:p>
    <w:p w14:paraId="4FB65A08" w14:textId="77777777" w:rsidR="00B0443C" w:rsidRDefault="00B0443C">
      <w:pPr>
        <w:rPr>
          <w:lang w:val="fr-FR"/>
        </w:rPr>
        <w:sectPr w:rsidR="00B0443C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A8D1DB" w14:textId="77777777" w:rsidR="00B0443C" w:rsidRDefault="00FC147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443C" w14:paraId="355774F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7614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9CDF5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1109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D68BA" w14:textId="77777777" w:rsidR="00B0443C" w:rsidRDefault="00FC147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0443C" w14:paraId="1CBCE6A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F4048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376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C911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6D0A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B0443C" w14:paraId="1279FFE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B211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E828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FFEC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062E" w14:textId="77777777" w:rsidR="00B0443C" w:rsidRDefault="00B0443C">
            <w:pPr>
              <w:pStyle w:val="Tabletext"/>
            </w:pPr>
          </w:p>
        </w:tc>
      </w:tr>
      <w:tr w:rsidR="00B0443C" w14:paraId="7C1F574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4D87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185F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D6BE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715E3" w14:textId="77777777" w:rsidR="00B0443C" w:rsidRDefault="00B0443C">
            <w:pPr>
              <w:pStyle w:val="Tabletext"/>
            </w:pPr>
          </w:p>
        </w:tc>
      </w:tr>
      <w:tr w:rsidR="00B0443C" w14:paraId="2F8706A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4AA12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4C95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FB404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C6A8" w14:textId="77777777" w:rsidR="00B0443C" w:rsidRDefault="00B0443C">
            <w:pPr>
              <w:pStyle w:val="Tabletext"/>
            </w:pPr>
          </w:p>
        </w:tc>
      </w:tr>
    </w:tbl>
    <w:p w14:paraId="6A162208" w14:textId="77777777" w:rsidR="00B0443C" w:rsidRDefault="00B0443C"/>
    <w:p w14:paraId="6E247B0C" w14:textId="77777777" w:rsidR="00B0443C" w:rsidRDefault="00FC147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5E65165" w14:textId="3CA1381D" w:rsidR="00A76BCA" w:rsidRDefault="00FC147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76BCA">
        <w:rPr>
          <w:noProof/>
        </w:rPr>
        <w:t>1.</w:t>
      </w:r>
      <w:r w:rsidR="00A76BCA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76BCA" w:rsidRPr="000E480A">
        <w:rPr>
          <w:noProof/>
          <w:lang w:val="pt-BR"/>
        </w:rPr>
        <w:t>Gerir Livro</w:t>
      </w:r>
      <w:r w:rsidR="00A76BCA">
        <w:rPr>
          <w:noProof/>
        </w:rPr>
        <w:tab/>
      </w:r>
      <w:r w:rsidR="00A76BCA">
        <w:rPr>
          <w:noProof/>
        </w:rPr>
        <w:fldChar w:fldCharType="begin"/>
      </w:r>
      <w:r w:rsidR="00A76BCA">
        <w:rPr>
          <w:noProof/>
        </w:rPr>
        <w:instrText xml:space="preserve"> PAGEREF _Toc74944450 \h </w:instrText>
      </w:r>
      <w:r w:rsidR="00A76BCA">
        <w:rPr>
          <w:noProof/>
        </w:rPr>
      </w:r>
      <w:r w:rsidR="00A76BCA">
        <w:rPr>
          <w:noProof/>
        </w:rPr>
        <w:fldChar w:fldCharType="separate"/>
      </w:r>
      <w:r w:rsidR="00A76BCA">
        <w:rPr>
          <w:noProof/>
        </w:rPr>
        <w:t>4</w:t>
      </w:r>
      <w:r w:rsidR="00A76BCA">
        <w:rPr>
          <w:noProof/>
        </w:rPr>
        <w:fldChar w:fldCharType="end"/>
      </w:r>
    </w:p>
    <w:p w14:paraId="1FCD96F1" w14:textId="4BC74B3D" w:rsidR="00A76BCA" w:rsidRDefault="00A76B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2460B6" w14:textId="534DA9BF" w:rsidR="00A76BCA" w:rsidRDefault="00A76B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480A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EF2B1" w14:textId="28E39CBE" w:rsidR="00A76BCA" w:rsidRDefault="00A76B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480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16291" w14:textId="237353C4" w:rsidR="00A76BCA" w:rsidRDefault="00A76B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480A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BF2E98" w14:textId="408C4B52" w:rsidR="00A76BCA" w:rsidRDefault="00A76BC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480A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&lt;Pode ocorrer na etapa UC004 do fluxo básico caso o cliente decida adicionar novos produtos ao carrinho&gt;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6B2F7F" w14:textId="4593B761" w:rsidR="00A76BCA" w:rsidRDefault="00A76B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480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480A">
        <w:rPr>
          <w:noProof/>
          <w:lang w:val="pt-BR"/>
        </w:rPr>
        <w:t>Fluxos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1C570C" w14:textId="0E09F069" w:rsidR="00B0443C" w:rsidRDefault="00FC1479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1168CD">
        <w:t>Especificação</w:t>
      </w:r>
      <w:proofErr w:type="spellEnd"/>
      <w:r w:rsidR="001168CD">
        <w:t xml:space="preserve"> de Caso de </w:t>
      </w:r>
      <w:proofErr w:type="spellStart"/>
      <w:r w:rsidR="001168CD">
        <w:t>Uso</w:t>
      </w:r>
      <w:proofErr w:type="spellEnd"/>
      <w:r w:rsidR="001168CD">
        <w:t>: &lt;</w:t>
      </w:r>
      <w:r w:rsidR="0007777E">
        <w:t xml:space="preserve"> </w:t>
      </w:r>
      <w:proofErr w:type="spellStart"/>
      <w:r w:rsidR="0007777E">
        <w:t>Condução</w:t>
      </w:r>
      <w:proofErr w:type="spellEnd"/>
      <w:r w:rsidR="0007777E">
        <w:t xml:space="preserve"> </w:t>
      </w:r>
      <w:r w:rsidR="001168CD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7F714201" w14:textId="511606F2" w:rsidR="00C06FD5" w:rsidRPr="00C06FD5" w:rsidRDefault="00C06FD5" w:rsidP="00C06FD5"/>
    <w:p w14:paraId="36442075" w14:textId="77777777" w:rsidR="00B0443C" w:rsidRDefault="00B0443C">
      <w:pPr>
        <w:pStyle w:val="InfoBlue"/>
      </w:pPr>
    </w:p>
    <w:p w14:paraId="383670FD" w14:textId="556608E5" w:rsidR="00B0443C" w:rsidRDefault="00445FB4">
      <w:pPr>
        <w:pStyle w:val="Ttulo1"/>
        <w:ind w:left="1080" w:hanging="360"/>
      </w:pPr>
      <w:bookmarkStart w:id="2" w:name="_Toc425054504"/>
      <w:bookmarkStart w:id="3" w:name="_Toc423410238"/>
      <w:bookmarkStart w:id="4" w:name="_Toc74944450"/>
      <w:r>
        <w:rPr>
          <w:lang w:val="pt-BR"/>
        </w:rPr>
        <w:t>Gerir Livro</w:t>
      </w:r>
      <w:bookmarkEnd w:id="4"/>
      <w:r>
        <w:rPr>
          <w:lang w:val="pt-BR"/>
        </w:rPr>
        <w:t xml:space="preserve"> </w:t>
      </w:r>
    </w:p>
    <w:p w14:paraId="1B996A16" w14:textId="77777777" w:rsidR="00B0443C" w:rsidRDefault="00FC1479">
      <w:pPr>
        <w:pStyle w:val="Ttulo2"/>
      </w:pPr>
      <w:bookmarkStart w:id="5" w:name="_Toc74944451"/>
      <w:r>
        <w:rPr>
          <w:lang w:val="pt-BR"/>
        </w:rPr>
        <w:t>Breve Descrição</w:t>
      </w:r>
      <w:bookmarkEnd w:id="2"/>
      <w:bookmarkEnd w:id="3"/>
      <w:bookmarkEnd w:id="5"/>
    </w:p>
    <w:p w14:paraId="67878F1A" w14:textId="0C1905AD" w:rsidR="00B0443C" w:rsidRDefault="00C06FD5" w:rsidP="007D523A">
      <w:pPr>
        <w:ind w:firstLine="720"/>
      </w:pPr>
      <w:r>
        <w:t xml:space="preserve">Caso de </w:t>
      </w:r>
      <w:proofErr w:type="spellStart"/>
      <w:r>
        <w:t>uso</w:t>
      </w:r>
      <w:proofErr w:type="spellEnd"/>
      <w:r>
        <w:t xml:space="preserve"> de </w:t>
      </w:r>
      <w:proofErr w:type="spellStart"/>
      <w:r w:rsidR="00E01219">
        <w:t>condução</w:t>
      </w:r>
      <w:proofErr w:type="spellEnd"/>
      <w:r>
        <w:t xml:space="preserve">: </w:t>
      </w:r>
      <w:proofErr w:type="spellStart"/>
      <w:r w:rsidR="00E01219">
        <w:t>carrinho</w:t>
      </w:r>
      <w:proofErr w:type="spellEnd"/>
      <w:r w:rsidR="00E01219">
        <w:t xml:space="preserve"> de </w:t>
      </w:r>
      <w:proofErr w:type="spellStart"/>
      <w:r w:rsidR="00E01219">
        <w:t>compra</w:t>
      </w:r>
      <w:proofErr w:type="spellEnd"/>
      <w:r w:rsidR="00E01219">
        <w:t xml:space="preserve"> </w:t>
      </w:r>
      <w:r w:rsidR="00E460EE">
        <w:t xml:space="preserve">  </w:t>
      </w:r>
      <w:r>
        <w:t xml:space="preserve">   </w:t>
      </w:r>
    </w:p>
    <w:p w14:paraId="5689D2BA" w14:textId="77777777" w:rsidR="00B0443C" w:rsidRDefault="00FC1479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944452"/>
      <w:r>
        <w:rPr>
          <w:lang w:val="pt-BR"/>
        </w:rPr>
        <w:t>Fluxo de Eventos</w:t>
      </w:r>
      <w:bookmarkEnd w:id="6"/>
      <w:bookmarkEnd w:id="7"/>
      <w:bookmarkEnd w:id="8"/>
    </w:p>
    <w:p w14:paraId="00661433" w14:textId="47DCD0EC" w:rsidR="00B0443C" w:rsidRDefault="00FC1479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944453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5F940021" w14:textId="071009F3" w:rsidR="00E01219" w:rsidRDefault="00E01219" w:rsidP="00E01219">
      <w:pPr>
        <w:ind w:left="720"/>
        <w:rPr>
          <w:lang w:val="fr-FR"/>
        </w:rPr>
      </w:pPr>
      <w:r>
        <w:rPr>
          <w:lang w:val="fr-FR"/>
        </w:rPr>
        <w:t>UC001-O cliente navega pelo catalogo e clica no produto que deseja comprar ;</w:t>
      </w:r>
    </w:p>
    <w:p w14:paraId="7D47CDCA" w14:textId="7E8DEF3F" w:rsid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</w:t>
      </w:r>
      <w:r w:rsidR="00E01219">
        <w:rPr>
          <w:lang w:val="fr-FR"/>
        </w:rPr>
        <w:t>2-A sistema abre uma modal com a pagina do livro e o usuario clica em adicionar ao carrinho ;</w:t>
      </w:r>
    </w:p>
    <w:p w14:paraId="57F52ED4" w14:textId="1BD631A1" w:rsidR="00E01219" w:rsidRDefault="00E01219" w:rsidP="00E01219">
      <w:pPr>
        <w:ind w:left="720"/>
        <w:rPr>
          <w:lang w:val="fr-FR"/>
        </w:rPr>
      </w:pPr>
      <w:r>
        <w:rPr>
          <w:lang w:val="fr-FR"/>
        </w:rPr>
        <w:t>UC003-O sistema calcula o valor total dos produtos adicionados ao carrinho ;</w:t>
      </w:r>
    </w:p>
    <w:p w14:paraId="438A105C" w14:textId="43229F5F" w:rsidR="00E460EE" w:rsidRDefault="00E01219" w:rsidP="00E01219">
      <w:pPr>
        <w:ind w:left="720"/>
        <w:rPr>
          <w:lang w:val="fr-FR"/>
        </w:rPr>
      </w:pPr>
      <w:r>
        <w:rPr>
          <w:lang w:val="fr-FR"/>
        </w:rPr>
        <w:t xml:space="preserve">UC004-O cliente finaliza a compra. </w:t>
      </w:r>
      <w:bookmarkStart w:id="12" w:name="_Toc425054507"/>
      <w:bookmarkStart w:id="13" w:name="_Toc423410241"/>
    </w:p>
    <w:p w14:paraId="2248DD66" w14:textId="77777777" w:rsidR="00E01219" w:rsidRPr="00E460EE" w:rsidRDefault="00E01219" w:rsidP="00E01219">
      <w:pPr>
        <w:ind w:left="720"/>
        <w:rPr>
          <w:lang w:val="fr-FR"/>
        </w:rPr>
      </w:pPr>
    </w:p>
    <w:p w14:paraId="2EF62F43" w14:textId="536ACEBD" w:rsidR="00B0443C" w:rsidRDefault="00FC1479">
      <w:pPr>
        <w:pStyle w:val="Ttulo2"/>
        <w:widowControl/>
        <w:rPr>
          <w:lang w:val="fr-FR"/>
        </w:rPr>
      </w:pPr>
      <w:bookmarkStart w:id="14" w:name="_Toc74944454"/>
      <w:r>
        <w:rPr>
          <w:lang w:val="pt-BR"/>
        </w:rPr>
        <w:t>Fluxos Alternativos</w:t>
      </w:r>
      <w:bookmarkEnd w:id="12"/>
      <w:bookmarkEnd w:id="13"/>
      <w:bookmarkEnd w:id="14"/>
    </w:p>
    <w:p w14:paraId="357FF708" w14:textId="5E4ADF86" w:rsidR="00B0443C" w:rsidRDefault="00FC1479">
      <w:pPr>
        <w:pStyle w:val="Ttulo3"/>
        <w:widowControl/>
        <w:rPr>
          <w:lang w:val="pt-BR"/>
        </w:rPr>
      </w:pPr>
      <w:bookmarkStart w:id="15" w:name="_Toc425054508"/>
      <w:bookmarkStart w:id="16" w:name="_Toc423410242"/>
      <w:bookmarkStart w:id="17" w:name="_Toc74944455"/>
      <w:r>
        <w:rPr>
          <w:lang w:val="pt-BR"/>
        </w:rPr>
        <w:t>&lt;</w:t>
      </w:r>
      <w:r w:rsidR="00E460EE">
        <w:rPr>
          <w:lang w:val="pt-BR"/>
        </w:rPr>
        <w:t xml:space="preserve">Pode </w:t>
      </w:r>
      <w:r w:rsidR="006071DF">
        <w:rPr>
          <w:lang w:val="pt-BR"/>
        </w:rPr>
        <w:t>ocorrer na etapa UC00</w:t>
      </w:r>
      <w:r w:rsidR="00E01219">
        <w:rPr>
          <w:lang w:val="pt-BR"/>
        </w:rPr>
        <w:t>4</w:t>
      </w:r>
      <w:r w:rsidR="006071DF">
        <w:rPr>
          <w:lang w:val="pt-BR"/>
        </w:rPr>
        <w:t xml:space="preserve"> do fluxo básico caso o</w:t>
      </w:r>
      <w:r w:rsidR="00E01219">
        <w:rPr>
          <w:lang w:val="pt-BR"/>
        </w:rPr>
        <w:t xml:space="preserve"> cliente</w:t>
      </w:r>
      <w:r w:rsidR="006071DF">
        <w:rPr>
          <w:lang w:val="pt-BR"/>
        </w:rPr>
        <w:t xml:space="preserve"> decida </w:t>
      </w:r>
      <w:r w:rsidR="00E01219">
        <w:rPr>
          <w:lang w:val="pt-BR"/>
        </w:rPr>
        <w:t>adicionar novos produtos ao carrinho</w:t>
      </w:r>
      <w:r>
        <w:rPr>
          <w:lang w:val="pt-BR"/>
        </w:rPr>
        <w:t>&gt;</w:t>
      </w:r>
      <w:bookmarkEnd w:id="15"/>
      <w:bookmarkEnd w:id="16"/>
      <w:bookmarkEnd w:id="17"/>
    </w:p>
    <w:p w14:paraId="4FBE7024" w14:textId="45DB85EA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E01219">
        <w:rPr>
          <w:lang w:val="fr-FR"/>
        </w:rPr>
        <w:t>4</w:t>
      </w:r>
      <w:r>
        <w:rPr>
          <w:lang w:val="fr-FR"/>
        </w:rPr>
        <w:t xml:space="preserve">.1-O </w:t>
      </w:r>
      <w:r w:rsidR="00E01219">
        <w:rPr>
          <w:lang w:val="fr-FR"/>
        </w:rPr>
        <w:t>cliente clica em adicionar novos mprodutos ao carrinho ;</w:t>
      </w:r>
    </w:p>
    <w:p w14:paraId="57E0E8EC" w14:textId="7C9FB544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E01219">
        <w:rPr>
          <w:lang w:val="fr-FR"/>
        </w:rPr>
        <w:t>4</w:t>
      </w:r>
      <w:r>
        <w:rPr>
          <w:lang w:val="fr-FR"/>
        </w:rPr>
        <w:t xml:space="preserve">.2-O </w:t>
      </w:r>
      <w:r w:rsidR="00E01219">
        <w:rPr>
          <w:lang w:val="fr-FR"/>
        </w:rPr>
        <w:t>cliente volta ao catalogo do sistema ;</w:t>
      </w:r>
    </w:p>
    <w:p w14:paraId="4D581B8F" w14:textId="10C6A8E5" w:rsidR="00D24359" w:rsidRDefault="00D24359" w:rsidP="00D24359">
      <w:pPr>
        <w:ind w:left="720"/>
        <w:rPr>
          <w:lang w:val="fr-FR"/>
        </w:rPr>
      </w:pPr>
      <w:r>
        <w:rPr>
          <w:lang w:val="fr-FR"/>
        </w:rPr>
        <w:t>UC004.3-O cliente navega pelo catalogo e clica no produto que deseja comprar ;</w:t>
      </w:r>
    </w:p>
    <w:p w14:paraId="48260F4C" w14:textId="2510FF92" w:rsidR="00D24359" w:rsidRDefault="00D24359" w:rsidP="00D24359">
      <w:pPr>
        <w:ind w:left="720"/>
        <w:rPr>
          <w:lang w:val="fr-FR"/>
        </w:rPr>
      </w:pPr>
      <w:r>
        <w:rPr>
          <w:lang w:val="fr-FR"/>
        </w:rPr>
        <w:t>UC004.4-A sistema abre uma modal com a pagina do livro e o usuario clica em adicionar ao carrinho ;</w:t>
      </w:r>
    </w:p>
    <w:p w14:paraId="7725A1FC" w14:textId="01408940" w:rsidR="00D24359" w:rsidRDefault="00D24359" w:rsidP="00D24359">
      <w:pPr>
        <w:ind w:left="720"/>
        <w:rPr>
          <w:lang w:val="fr-FR"/>
        </w:rPr>
      </w:pPr>
      <w:r>
        <w:rPr>
          <w:lang w:val="fr-FR"/>
        </w:rPr>
        <w:t>UC004.5-O sistema calcula o valor total dos produtos adicionados ao carrinho ;</w:t>
      </w:r>
    </w:p>
    <w:p w14:paraId="79C43668" w14:textId="00AA5D9C" w:rsidR="00D24359" w:rsidRDefault="00D24359" w:rsidP="00D24359">
      <w:pPr>
        <w:ind w:left="720"/>
        <w:rPr>
          <w:lang w:val="fr-FR"/>
        </w:rPr>
      </w:pPr>
      <w:r>
        <w:rPr>
          <w:lang w:val="fr-FR"/>
        </w:rPr>
        <w:t xml:space="preserve">UC004.6-O cliente finaliza a compra. </w:t>
      </w:r>
    </w:p>
    <w:p w14:paraId="23A69385" w14:textId="48760DBD" w:rsidR="006071DF" w:rsidRDefault="006071DF" w:rsidP="00D24359">
      <w:pPr>
        <w:rPr>
          <w:lang w:val="pt-BR"/>
        </w:rPr>
      </w:pPr>
    </w:p>
    <w:p w14:paraId="73F9DCE1" w14:textId="77777777" w:rsidR="006071DF" w:rsidRPr="006071DF" w:rsidRDefault="006071DF" w:rsidP="006071DF">
      <w:pPr>
        <w:ind w:left="720"/>
        <w:rPr>
          <w:lang w:val="pt-BR"/>
        </w:rPr>
      </w:pPr>
    </w:p>
    <w:p w14:paraId="458FC236" w14:textId="15ACA2B4" w:rsidR="00B0443C" w:rsidRDefault="00FC1479">
      <w:pPr>
        <w:pStyle w:val="Ttulo4"/>
        <w:widowControl/>
      </w:pPr>
      <w:r>
        <w:rPr>
          <w:lang w:val="pt-BR"/>
        </w:rPr>
        <w:t>&lt;</w:t>
      </w:r>
      <w:r w:rsidR="006071DF">
        <w:rPr>
          <w:lang w:val="pt-BR"/>
        </w:rPr>
        <w:t>Pode ocorrer na etapa UC00</w:t>
      </w:r>
      <w:r w:rsidR="00D24359">
        <w:rPr>
          <w:lang w:val="pt-BR"/>
        </w:rPr>
        <w:t>4</w:t>
      </w:r>
      <w:r w:rsidR="006071DF">
        <w:rPr>
          <w:lang w:val="pt-BR"/>
        </w:rPr>
        <w:t xml:space="preserve"> do fluxo básico caso o </w:t>
      </w:r>
      <w:r w:rsidR="00D24359">
        <w:rPr>
          <w:lang w:val="pt-BR"/>
        </w:rPr>
        <w:t>cliente</w:t>
      </w:r>
      <w:r w:rsidR="006071DF">
        <w:rPr>
          <w:lang w:val="pt-BR"/>
        </w:rPr>
        <w:t xml:space="preserve"> decida </w:t>
      </w:r>
      <w:r w:rsidR="00D24359">
        <w:rPr>
          <w:lang w:val="pt-BR"/>
        </w:rPr>
        <w:t>não prosseguir com a compra e tenha o cadastro na loja</w:t>
      </w:r>
      <w:r>
        <w:rPr>
          <w:lang w:val="pt-BR"/>
        </w:rPr>
        <w:t>&gt;</w:t>
      </w:r>
    </w:p>
    <w:p w14:paraId="371A5F18" w14:textId="3D984867" w:rsidR="00B0443C" w:rsidRDefault="00B0443C">
      <w:pPr>
        <w:pStyle w:val="InfoBlue"/>
      </w:pPr>
    </w:p>
    <w:p w14:paraId="29BAB957" w14:textId="5B0F95DC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D24359">
        <w:rPr>
          <w:lang w:val="fr-FR"/>
        </w:rPr>
        <w:t>4</w:t>
      </w:r>
      <w:r>
        <w:rPr>
          <w:lang w:val="fr-FR"/>
        </w:rPr>
        <w:t xml:space="preserve">.1- </w:t>
      </w:r>
      <w:r w:rsidR="007A6F20">
        <w:rPr>
          <w:lang w:val="fr-FR"/>
        </w:rPr>
        <w:t xml:space="preserve">Apos 7 dias o sistema vai retirar os produtos do carrinho para o cliente. </w:t>
      </w:r>
    </w:p>
    <w:p w14:paraId="1A3C7B33" w14:textId="4EDFC202" w:rsidR="00095C42" w:rsidRDefault="00095C42" w:rsidP="00095C42">
      <w:pPr>
        <w:pStyle w:val="Ttulo1"/>
        <w:numPr>
          <w:ilvl w:val="0"/>
          <w:numId w:val="0"/>
        </w:numPr>
        <w:rPr>
          <w:sz w:val="24"/>
          <w:szCs w:val="24"/>
          <w:lang w:val="pt-BR"/>
        </w:rPr>
      </w:pPr>
      <w:bookmarkStart w:id="18" w:name="_Toc425054510"/>
      <w:bookmarkStart w:id="19" w:name="_Toc423410251"/>
    </w:p>
    <w:p w14:paraId="438A48EA" w14:textId="7CD0474C" w:rsidR="007A6F20" w:rsidRDefault="007A6F20" w:rsidP="007A6F20">
      <w:pPr>
        <w:pStyle w:val="Ttulo4"/>
        <w:widowControl/>
      </w:pPr>
      <w:r>
        <w:rPr>
          <w:lang w:val="pt-BR"/>
        </w:rPr>
        <w:t>&lt;Pode ocorrer na etapa UC004 do fluxo básico caso o cliente decida não prosseguir com a compra e não tenha o cadastro na loja&gt;</w:t>
      </w:r>
    </w:p>
    <w:p w14:paraId="2B1C01C4" w14:textId="77777777" w:rsidR="007A6F20" w:rsidRDefault="007A6F20" w:rsidP="007A6F20">
      <w:pPr>
        <w:pStyle w:val="InfoBlue"/>
      </w:pPr>
    </w:p>
    <w:p w14:paraId="6C7C7DFD" w14:textId="7034398C" w:rsidR="007A6F20" w:rsidRDefault="007A6F20" w:rsidP="007A6F20">
      <w:pPr>
        <w:ind w:left="720"/>
        <w:rPr>
          <w:lang w:val="fr-FR"/>
        </w:rPr>
      </w:pPr>
      <w:r>
        <w:rPr>
          <w:lang w:val="fr-FR"/>
        </w:rPr>
        <w:t xml:space="preserve">UC004.1- O sistema vai apagar os produtos adicionados ao carrinho por um cliente nao cadastrado/ logado. </w:t>
      </w:r>
    </w:p>
    <w:p w14:paraId="7922B518" w14:textId="77777777" w:rsidR="007A6F20" w:rsidRPr="007A6F20" w:rsidRDefault="007A6F20" w:rsidP="007A6F20">
      <w:pPr>
        <w:rPr>
          <w:lang w:val="pt-BR"/>
        </w:rPr>
      </w:pPr>
    </w:p>
    <w:p w14:paraId="141F821A" w14:textId="78D61DFE" w:rsidR="00095C42" w:rsidRDefault="00095C42" w:rsidP="00095C42">
      <w:pPr>
        <w:pStyle w:val="Ttulo1"/>
        <w:ind w:left="1080" w:hanging="360"/>
        <w:rPr>
          <w:sz w:val="24"/>
          <w:szCs w:val="24"/>
          <w:lang w:val="pt-BR"/>
        </w:rPr>
      </w:pPr>
      <w:bookmarkStart w:id="20" w:name="_Toc74944456"/>
      <w:r>
        <w:rPr>
          <w:sz w:val="24"/>
          <w:szCs w:val="24"/>
          <w:lang w:val="pt-BR"/>
        </w:rPr>
        <w:t>Fluxos Exceção</w:t>
      </w:r>
      <w:bookmarkEnd w:id="20"/>
    </w:p>
    <w:p w14:paraId="49498B2A" w14:textId="2EDFD5C0" w:rsidR="00095C42" w:rsidRDefault="00095C42" w:rsidP="00095C42">
      <w:pPr>
        <w:rPr>
          <w:lang w:val="pt-BR"/>
        </w:rPr>
      </w:pPr>
      <w:r>
        <w:rPr>
          <w:lang w:val="pt-BR"/>
        </w:rPr>
        <w:t xml:space="preserve">3.1 &lt;pode ocorrer na etapa UC002 caso </w:t>
      </w:r>
      <w:r w:rsidR="007A6F20">
        <w:rPr>
          <w:lang w:val="pt-BR"/>
        </w:rPr>
        <w:t>não tenho o produto em estoque</w:t>
      </w:r>
      <w:r>
        <w:rPr>
          <w:lang w:val="pt-BR"/>
        </w:rPr>
        <w:t xml:space="preserve"> &gt;</w:t>
      </w:r>
    </w:p>
    <w:p w14:paraId="31ECB31C" w14:textId="77777777" w:rsidR="00095C42" w:rsidRDefault="00095C42" w:rsidP="00095C42">
      <w:pPr>
        <w:ind w:left="720"/>
        <w:rPr>
          <w:lang w:val="fr-FR"/>
        </w:rPr>
      </w:pPr>
    </w:p>
    <w:p w14:paraId="3BFDD9C1" w14:textId="0F28D8DF" w:rsidR="00095C42" w:rsidRPr="00095C42" w:rsidRDefault="00095C42" w:rsidP="00095C42">
      <w:pPr>
        <w:ind w:left="720"/>
        <w:rPr>
          <w:lang w:val="fr-FR"/>
        </w:rPr>
      </w:pPr>
      <w:r>
        <w:rPr>
          <w:lang w:val="fr-FR"/>
        </w:rPr>
        <w:t xml:space="preserve">UC002.1- O sistema vai informar que </w:t>
      </w:r>
      <w:r w:rsidR="007A6F20">
        <w:rPr>
          <w:lang w:val="fr-FR"/>
        </w:rPr>
        <w:t xml:space="preserve">nao tem o </w:t>
      </w:r>
      <w:r>
        <w:rPr>
          <w:lang w:val="fr-FR"/>
        </w:rPr>
        <w:t xml:space="preserve">livro </w:t>
      </w:r>
      <w:r w:rsidR="007A6F20">
        <w:rPr>
          <w:lang w:val="fr-FR"/>
        </w:rPr>
        <w:t>em estoque.</w:t>
      </w:r>
    </w:p>
    <w:p w14:paraId="1D2D95BC" w14:textId="77777777" w:rsidR="00095C42" w:rsidRPr="00095C42" w:rsidRDefault="00095C42" w:rsidP="00095C42">
      <w:pPr>
        <w:rPr>
          <w:lang w:val="pt-BR"/>
        </w:rPr>
      </w:pPr>
    </w:p>
    <w:bookmarkEnd w:id="18"/>
    <w:bookmarkEnd w:id="19"/>
    <w:p w14:paraId="144AA20A" w14:textId="1ACA4861" w:rsidR="001168CD" w:rsidRDefault="001168CD">
      <w:pPr>
        <w:pStyle w:val="InfoBlue"/>
      </w:pPr>
    </w:p>
    <w:sectPr w:rsidR="001168CD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D6F0" w14:textId="77777777" w:rsidR="0065674C" w:rsidRDefault="0065674C">
      <w:pPr>
        <w:spacing w:line="240" w:lineRule="auto"/>
      </w:pPr>
      <w:r>
        <w:separator/>
      </w:r>
    </w:p>
  </w:endnote>
  <w:endnote w:type="continuationSeparator" w:id="0">
    <w:p w14:paraId="2C57DA79" w14:textId="77777777" w:rsidR="0065674C" w:rsidRDefault="00656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43C" w14:paraId="3CDB5D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7C4BE1" w14:textId="77777777" w:rsidR="00B0443C" w:rsidRDefault="00FC1479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7FC09" w14:textId="3C94AE19" w:rsidR="00B0443C" w:rsidRDefault="00FC147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168CD">
            <w:t>&lt;</w:t>
          </w:r>
          <w:r w:rsidR="009738C3">
            <w:t xml:space="preserve"> </w:t>
          </w:r>
          <w:r w:rsidR="009738C3" w:rsidRPr="009738C3">
            <w:t xml:space="preserve">E-commerce para </w:t>
          </w:r>
          <w:proofErr w:type="spellStart"/>
          <w:r w:rsidR="009738C3" w:rsidRPr="009738C3">
            <w:t>Livrarias</w:t>
          </w:r>
          <w:proofErr w:type="spellEnd"/>
          <w:r w:rsidR="009738C3" w:rsidRPr="009738C3">
            <w:t xml:space="preserve"> Oliveira's</w:t>
          </w:r>
          <w:r w:rsidR="009738C3">
            <w:t xml:space="preserve"> </w:t>
          </w:r>
          <w:r w:rsidR="001168C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38C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0CC482" w14:textId="77777777" w:rsidR="00B0443C" w:rsidRDefault="00FC14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6A00DFC" w14:textId="77777777" w:rsidR="00B0443C" w:rsidRDefault="00B044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826D" w14:textId="77777777" w:rsidR="0065674C" w:rsidRDefault="0065674C">
      <w:pPr>
        <w:spacing w:line="240" w:lineRule="auto"/>
      </w:pPr>
      <w:r>
        <w:separator/>
      </w:r>
    </w:p>
  </w:footnote>
  <w:footnote w:type="continuationSeparator" w:id="0">
    <w:p w14:paraId="42D621D1" w14:textId="77777777" w:rsidR="0065674C" w:rsidRDefault="006567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5F05" w14:textId="77777777" w:rsidR="00B0443C" w:rsidRDefault="00B0443C">
    <w:pPr>
      <w:rPr>
        <w:sz w:val="24"/>
        <w:szCs w:val="24"/>
      </w:rPr>
    </w:pPr>
  </w:p>
  <w:p w14:paraId="67D919F5" w14:textId="77777777" w:rsidR="00B0443C" w:rsidRDefault="00B0443C">
    <w:pPr>
      <w:pBdr>
        <w:top w:val="single" w:sz="6" w:space="1" w:color="auto"/>
      </w:pBdr>
      <w:rPr>
        <w:sz w:val="24"/>
        <w:szCs w:val="24"/>
      </w:rPr>
    </w:pPr>
  </w:p>
  <w:p w14:paraId="0EC5AF5D" w14:textId="60B937C7" w:rsidR="00B0443C" w:rsidRDefault="00FC147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168CD">
      <w:rPr>
        <w:rFonts w:ascii="Arial" w:hAnsi="Arial"/>
        <w:b/>
        <w:bCs/>
        <w:sz w:val="36"/>
        <w:szCs w:val="36"/>
      </w:rPr>
      <w:t>&lt;</w:t>
    </w:r>
    <w:r w:rsidR="009738C3">
      <w:rPr>
        <w:rFonts w:ascii="Arial" w:hAnsi="Arial"/>
        <w:b/>
        <w:bCs/>
        <w:sz w:val="36"/>
        <w:szCs w:val="36"/>
      </w:rPr>
      <w:t xml:space="preserve">E-commerce para </w:t>
    </w:r>
    <w:proofErr w:type="spellStart"/>
    <w:r w:rsidR="009738C3">
      <w:rPr>
        <w:rFonts w:ascii="Arial" w:hAnsi="Arial"/>
        <w:b/>
        <w:bCs/>
        <w:sz w:val="36"/>
        <w:szCs w:val="36"/>
      </w:rPr>
      <w:t>Livrarias</w:t>
    </w:r>
    <w:proofErr w:type="spellEnd"/>
    <w:r w:rsidR="009738C3">
      <w:rPr>
        <w:rFonts w:ascii="Arial" w:hAnsi="Arial"/>
        <w:b/>
        <w:bCs/>
        <w:sz w:val="36"/>
        <w:szCs w:val="36"/>
      </w:rPr>
      <w:t xml:space="preserve"> Oliveira's </w:t>
    </w:r>
    <w:r w:rsidR="001168CD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0E530B7" w14:textId="77777777" w:rsidR="00B0443C" w:rsidRDefault="00B0443C">
    <w:pPr>
      <w:pBdr>
        <w:bottom w:val="single" w:sz="6" w:space="1" w:color="auto"/>
      </w:pBdr>
      <w:jc w:val="right"/>
      <w:rPr>
        <w:sz w:val="24"/>
        <w:szCs w:val="24"/>
      </w:rPr>
    </w:pPr>
  </w:p>
  <w:p w14:paraId="038AC396" w14:textId="77777777" w:rsidR="00B0443C" w:rsidRDefault="00B044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443C" w14:paraId="0C68CDB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3573E7" w14:textId="679F6804" w:rsidR="00B0443C" w:rsidRDefault="00FC1479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168CD">
            <w:t>&lt;</w:t>
          </w:r>
          <w:r w:rsidR="00D23E70">
            <w:t xml:space="preserve"> </w:t>
          </w:r>
          <w:r w:rsidR="00D23E70" w:rsidRPr="00D23E70">
            <w:t xml:space="preserve">E-commerce </w:t>
          </w:r>
          <w:proofErr w:type="spellStart"/>
          <w:r w:rsidR="00D23E70" w:rsidRPr="00D23E70">
            <w:t>Livraria</w:t>
          </w:r>
          <w:proofErr w:type="spellEnd"/>
          <w:r w:rsidR="00D23E70" w:rsidRPr="00D23E70">
            <w:t xml:space="preserve"> "</w:t>
          </w:r>
          <w:proofErr w:type="spellStart"/>
          <w:r w:rsidR="00D23E70" w:rsidRPr="00D23E70">
            <w:t>Trabalho</w:t>
          </w:r>
          <w:proofErr w:type="spellEnd"/>
          <w:r w:rsidR="00D23E70" w:rsidRPr="00D23E70">
            <w:t xml:space="preserve"> Final"</w:t>
          </w:r>
          <w:r w:rsidR="001168CD">
            <w:t xml:space="preserve"> 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C4F3E" w14:textId="77777777" w:rsidR="00B0443C" w:rsidRDefault="00FC147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B0443C" w14:paraId="30ACAE4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80D24" w14:textId="049CFDC1" w:rsidR="00B0443C" w:rsidRDefault="00FC147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1168CD">
            <w:t>Especificação</w:t>
          </w:r>
          <w:proofErr w:type="spellEnd"/>
          <w:r w:rsidR="001168CD">
            <w:t xml:space="preserve"> de Caso de </w:t>
          </w:r>
          <w:proofErr w:type="spellStart"/>
          <w:r w:rsidR="001168CD">
            <w:t>Uso</w:t>
          </w:r>
          <w:proofErr w:type="spellEnd"/>
          <w:r w:rsidR="001168CD">
            <w:t>: &lt;</w:t>
          </w:r>
          <w:proofErr w:type="spellStart"/>
          <w:r w:rsidR="00D23E70">
            <w:t>Condição</w:t>
          </w:r>
          <w:proofErr w:type="spellEnd"/>
          <w:r w:rsidR="00D23E70">
            <w:t xml:space="preserve"> </w:t>
          </w:r>
          <w:r w:rsidR="001168CD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0CF1FF" w14:textId="1DB7AB43" w:rsidR="00B0443C" w:rsidRDefault="00FC147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D23E70">
            <w:rPr>
              <w:lang w:val="pt-BR"/>
            </w:rPr>
            <w:t>18</w:t>
          </w:r>
          <w:r>
            <w:rPr>
              <w:lang w:val="pt-BR"/>
            </w:rPr>
            <w:t>/</w:t>
          </w:r>
          <w:proofErr w:type="spellStart"/>
          <w:r w:rsidR="00D23E70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D23E70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B0443C" w14:paraId="5B41EB2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60605" w14:textId="104E9C0E" w:rsidR="00B0443C" w:rsidRDefault="00FC1479">
          <w:r>
            <w:rPr>
              <w:lang w:val="pt-BR"/>
            </w:rPr>
            <w:t>&lt;</w:t>
          </w:r>
          <w:r w:rsidR="00D23E70">
            <w:rPr>
              <w:lang w:val="pt-BR"/>
            </w:rPr>
            <w:t>9876543216</w:t>
          </w:r>
          <w:r>
            <w:rPr>
              <w:lang w:val="pt-BR"/>
            </w:rPr>
            <w:t xml:space="preserve"> &gt;</w:t>
          </w:r>
        </w:p>
      </w:tc>
    </w:tr>
  </w:tbl>
  <w:p w14:paraId="0AE7CC7B" w14:textId="77777777" w:rsidR="00B0443C" w:rsidRDefault="00B044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6833EC"/>
    <w:multiLevelType w:val="multilevel"/>
    <w:tmpl w:val="43F2E5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D"/>
    <w:rsid w:val="0007777E"/>
    <w:rsid w:val="00095C42"/>
    <w:rsid w:val="001168CD"/>
    <w:rsid w:val="00370430"/>
    <w:rsid w:val="003F4745"/>
    <w:rsid w:val="00445FB4"/>
    <w:rsid w:val="005019B5"/>
    <w:rsid w:val="00534FC2"/>
    <w:rsid w:val="0055045F"/>
    <w:rsid w:val="005C53DB"/>
    <w:rsid w:val="006071DF"/>
    <w:rsid w:val="00627949"/>
    <w:rsid w:val="0065674C"/>
    <w:rsid w:val="00694086"/>
    <w:rsid w:val="006C387E"/>
    <w:rsid w:val="006C6204"/>
    <w:rsid w:val="00715FC9"/>
    <w:rsid w:val="007A6F20"/>
    <w:rsid w:val="007D523A"/>
    <w:rsid w:val="009738C3"/>
    <w:rsid w:val="00A76BCA"/>
    <w:rsid w:val="00B0443C"/>
    <w:rsid w:val="00C06FD5"/>
    <w:rsid w:val="00D23E70"/>
    <w:rsid w:val="00D24359"/>
    <w:rsid w:val="00E01219"/>
    <w:rsid w:val="00E460EE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A7D1B"/>
  <w15:chartTrackingRefBased/>
  <w15:docId w15:val="{65FDCD88-25BB-455C-A9CE-77E3D9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Desktop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F964-DF80-4A37-A7CD-2FEAB19E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170</TotalTime>
  <Pages>1</Pages>
  <Words>366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Pichau</dc:creator>
  <cp:keywords/>
  <dc:description/>
  <cp:lastModifiedBy>Raphael Budin</cp:lastModifiedBy>
  <cp:revision>19</cp:revision>
  <dcterms:created xsi:type="dcterms:W3CDTF">2021-05-28T17:18:00Z</dcterms:created>
  <dcterms:modified xsi:type="dcterms:W3CDTF">2021-06-19T00:34:00Z</dcterms:modified>
</cp:coreProperties>
</file>