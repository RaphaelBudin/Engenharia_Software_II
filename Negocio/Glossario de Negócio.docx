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5AC2" w14:textId="3C60F319" w:rsidR="0013573F" w:rsidRDefault="005735C6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E079BD">
        <w:rPr>
          <w:lang w:val="pt-BR"/>
        </w:rPr>
        <w:t>&lt;</w:t>
      </w:r>
      <w:r w:rsidR="00A40BDC">
        <w:rPr>
          <w:lang w:val="pt-BR"/>
        </w:rPr>
        <w:t>E-commerce Livraria "Trabalho Final"</w:t>
      </w:r>
      <w:r w:rsidR="00E079BD">
        <w:rPr>
          <w:lang w:val="pt-BR"/>
        </w:rPr>
        <w:t>&gt;</w:t>
      </w:r>
      <w:r>
        <w:rPr>
          <w:lang w:val="pt-BR"/>
        </w:rPr>
        <w:fldChar w:fldCharType="end"/>
      </w:r>
    </w:p>
    <w:p w14:paraId="59A7A73B" w14:textId="77777777" w:rsidR="0013573F" w:rsidRDefault="005735C6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E079BD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0FC76BB6" w14:textId="77777777" w:rsidR="0013573F" w:rsidRDefault="0013573F">
      <w:pPr>
        <w:pStyle w:val="Ttulo"/>
        <w:jc w:val="right"/>
        <w:rPr>
          <w:lang w:val="pt-BR"/>
        </w:rPr>
      </w:pPr>
    </w:p>
    <w:p w14:paraId="707BE075" w14:textId="77777777" w:rsidR="0013573F" w:rsidRDefault="005735C6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5B5EE34F" w14:textId="77777777" w:rsidR="0013573F" w:rsidRDefault="0013573F">
      <w:pPr>
        <w:pStyle w:val="Ttulo"/>
        <w:rPr>
          <w:sz w:val="28"/>
          <w:szCs w:val="28"/>
          <w:lang w:val="pt-BR"/>
        </w:rPr>
      </w:pPr>
    </w:p>
    <w:p w14:paraId="624342CF" w14:textId="77777777" w:rsidR="0013573F" w:rsidRDefault="0013573F">
      <w:pPr>
        <w:rPr>
          <w:lang w:val="pt-BR"/>
        </w:rPr>
      </w:pPr>
    </w:p>
    <w:p w14:paraId="77A0DB19" w14:textId="77777777" w:rsidR="0013573F" w:rsidRDefault="0013573F">
      <w:pPr>
        <w:rPr>
          <w:lang w:val="pt-BR"/>
        </w:rPr>
        <w:sectPr w:rsidR="0013573F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10256AC" w14:textId="77777777" w:rsidR="0013573F" w:rsidRDefault="005735C6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3573F" w14:paraId="26B6EFF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409C9" w14:textId="77777777" w:rsidR="0013573F" w:rsidRDefault="005735C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81CE4" w14:textId="77777777" w:rsidR="0013573F" w:rsidRDefault="005735C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92B80" w14:textId="77777777" w:rsidR="0013573F" w:rsidRDefault="005735C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6A1B8" w14:textId="77777777" w:rsidR="0013573F" w:rsidRDefault="005735C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3573F" w14:paraId="146F9B8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12575" w14:textId="77777777" w:rsidR="0013573F" w:rsidRDefault="005735C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6D8F7" w14:textId="77777777" w:rsidR="0013573F" w:rsidRDefault="005735C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E3EF1" w14:textId="77777777" w:rsidR="0013573F" w:rsidRDefault="005735C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17AC4" w14:textId="77777777" w:rsidR="0013573F" w:rsidRDefault="005735C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13573F" w14:paraId="3DBAF8D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E5A4B" w14:textId="77777777" w:rsidR="0013573F" w:rsidRDefault="0013573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AB753" w14:textId="77777777" w:rsidR="0013573F" w:rsidRDefault="0013573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7E150" w14:textId="77777777" w:rsidR="0013573F" w:rsidRDefault="0013573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BA522" w14:textId="77777777" w:rsidR="0013573F" w:rsidRDefault="0013573F">
            <w:pPr>
              <w:pStyle w:val="Tabletext"/>
              <w:rPr>
                <w:lang w:val="pt-BR"/>
              </w:rPr>
            </w:pPr>
          </w:p>
        </w:tc>
      </w:tr>
      <w:tr w:rsidR="0013573F" w14:paraId="59F7CD5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95B19" w14:textId="77777777" w:rsidR="0013573F" w:rsidRDefault="0013573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8A5C0" w14:textId="77777777" w:rsidR="0013573F" w:rsidRDefault="0013573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B7E28" w14:textId="77777777" w:rsidR="0013573F" w:rsidRDefault="0013573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3A257" w14:textId="77777777" w:rsidR="0013573F" w:rsidRDefault="0013573F">
            <w:pPr>
              <w:pStyle w:val="Tabletext"/>
              <w:rPr>
                <w:lang w:val="pt-BR"/>
              </w:rPr>
            </w:pPr>
          </w:p>
        </w:tc>
      </w:tr>
      <w:tr w:rsidR="0013573F" w14:paraId="410177B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CF4AC" w14:textId="77777777" w:rsidR="0013573F" w:rsidRDefault="0013573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32634" w14:textId="77777777" w:rsidR="0013573F" w:rsidRDefault="0013573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D69D0" w14:textId="77777777" w:rsidR="0013573F" w:rsidRDefault="0013573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130FF" w14:textId="77777777" w:rsidR="0013573F" w:rsidRDefault="0013573F">
            <w:pPr>
              <w:pStyle w:val="Tabletext"/>
              <w:rPr>
                <w:lang w:val="pt-BR"/>
              </w:rPr>
            </w:pPr>
          </w:p>
        </w:tc>
      </w:tr>
    </w:tbl>
    <w:p w14:paraId="705A491F" w14:textId="77777777" w:rsidR="0013573F" w:rsidRDefault="0013573F">
      <w:pPr>
        <w:rPr>
          <w:lang w:val="pt-BR"/>
        </w:rPr>
      </w:pPr>
    </w:p>
    <w:p w14:paraId="52B41974" w14:textId="77777777" w:rsidR="0013573F" w:rsidRDefault="005735C6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78075A8A" w14:textId="1C878E2C" w:rsidR="00510733" w:rsidRPr="00090F0A" w:rsidRDefault="005735C6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510733" w:rsidRPr="001B45A5">
        <w:rPr>
          <w:noProof/>
          <w:lang w:val="pt-BR"/>
        </w:rPr>
        <w:t>1.</w:t>
      </w:r>
      <w:r w:rsidR="00510733" w:rsidRPr="00090F0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510733" w:rsidRPr="001B45A5">
        <w:rPr>
          <w:noProof/>
          <w:lang w:val="pt-BR"/>
        </w:rPr>
        <w:t>Introdução</w:t>
      </w:r>
      <w:r w:rsidR="00510733">
        <w:rPr>
          <w:noProof/>
        </w:rPr>
        <w:tab/>
      </w:r>
      <w:r w:rsidR="00510733">
        <w:rPr>
          <w:noProof/>
        </w:rPr>
        <w:fldChar w:fldCharType="begin"/>
      </w:r>
      <w:r w:rsidR="00510733">
        <w:rPr>
          <w:noProof/>
        </w:rPr>
        <w:instrText xml:space="preserve"> PAGEREF _Toc74943467 \h </w:instrText>
      </w:r>
      <w:r w:rsidR="00510733">
        <w:rPr>
          <w:noProof/>
        </w:rPr>
      </w:r>
      <w:r w:rsidR="00510733">
        <w:rPr>
          <w:noProof/>
        </w:rPr>
        <w:fldChar w:fldCharType="separate"/>
      </w:r>
      <w:r w:rsidR="00510733">
        <w:rPr>
          <w:noProof/>
        </w:rPr>
        <w:t>4</w:t>
      </w:r>
      <w:r w:rsidR="00510733">
        <w:rPr>
          <w:noProof/>
        </w:rPr>
        <w:fldChar w:fldCharType="end"/>
      </w:r>
    </w:p>
    <w:p w14:paraId="4D295B77" w14:textId="27E7E27D" w:rsidR="00510733" w:rsidRPr="00090F0A" w:rsidRDefault="0051073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B45A5">
        <w:rPr>
          <w:noProof/>
          <w:lang w:val="pt-BR"/>
        </w:rPr>
        <w:t>1.1</w:t>
      </w:r>
      <w:r w:rsidRPr="00090F0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B45A5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A6BD78" w14:textId="697EEAD5" w:rsidR="00510733" w:rsidRPr="00090F0A" w:rsidRDefault="0051073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B45A5">
        <w:rPr>
          <w:noProof/>
          <w:lang w:val="pt-BR"/>
        </w:rPr>
        <w:t>1.2</w:t>
      </w:r>
      <w:r w:rsidRPr="00090F0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B45A5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BF8B40" w14:textId="29B22267" w:rsidR="00510733" w:rsidRPr="00090F0A" w:rsidRDefault="0051073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B45A5">
        <w:rPr>
          <w:noProof/>
          <w:lang w:val="pt-BR"/>
        </w:rPr>
        <w:t>1.3</w:t>
      </w:r>
      <w:r w:rsidRPr="00090F0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B45A5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4DC3E2" w14:textId="247C1D5E" w:rsidR="00510733" w:rsidRPr="00090F0A" w:rsidRDefault="0051073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B45A5">
        <w:rPr>
          <w:noProof/>
          <w:lang w:val="pt-BR"/>
        </w:rPr>
        <w:t>1.4</w:t>
      </w:r>
      <w:r w:rsidRPr="00090F0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B45A5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608054" w14:textId="730F9DE5" w:rsidR="00510733" w:rsidRPr="00090F0A" w:rsidRDefault="00510733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B45A5">
        <w:rPr>
          <w:noProof/>
          <w:lang w:val="pt-BR"/>
        </w:rPr>
        <w:t>2.</w:t>
      </w:r>
      <w:r w:rsidRPr="00090F0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B45A5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27FE71" w14:textId="668CA0F3" w:rsidR="00510733" w:rsidRPr="00090F0A" w:rsidRDefault="0051073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B45A5">
        <w:rPr>
          <w:noProof/>
          <w:lang w:val="pt-BR"/>
        </w:rPr>
        <w:t>2.1</w:t>
      </w:r>
      <w:r w:rsidRPr="00090F0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B45A5">
        <w:rPr>
          <w:noProof/>
          <w:lang w:val="pt-BR"/>
        </w:rPr>
        <w:t>e-Book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590C6B" w14:textId="012E033B" w:rsidR="00510733" w:rsidRPr="00090F0A" w:rsidRDefault="0051073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B45A5">
        <w:rPr>
          <w:noProof/>
          <w:lang w:val="pt-BR"/>
        </w:rPr>
        <w:t>2.2</w:t>
      </w:r>
      <w:r w:rsidRPr="00090F0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B45A5">
        <w:rPr>
          <w:noProof/>
          <w:lang w:val="pt-BR"/>
        </w:rPr>
        <w:t>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3E36C4" w14:textId="0B3A8EE5" w:rsidR="00510733" w:rsidRPr="00090F0A" w:rsidRDefault="00510733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B45A5">
        <w:rPr>
          <w:noProof/>
          <w:lang w:val="pt-BR"/>
        </w:rPr>
        <w:t>2.3</w:t>
      </w:r>
      <w:r w:rsidRPr="00090F0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B45A5">
        <w:rPr>
          <w:noProof/>
          <w:lang w:val="pt-BR"/>
        </w:rPr>
        <w:t>ISBN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_Toc74943475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D3FDEC" w14:textId="2CC7EB80" w:rsidR="0013573F" w:rsidRDefault="005735C6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E079BD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0FC129A5" w14:textId="77777777" w:rsidR="0013573F" w:rsidRDefault="005735C6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7494346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7CC19A55" w14:textId="5FEC5EB1" w:rsidR="00B82050" w:rsidRPr="00B82050" w:rsidRDefault="00B82050" w:rsidP="00DF32D7">
      <w:pPr>
        <w:pStyle w:val="Corpodetexto"/>
        <w:ind w:left="142"/>
        <w:jc w:val="both"/>
        <w:rPr>
          <w:lang w:val="pt-BR"/>
        </w:rPr>
      </w:pPr>
      <w:r>
        <w:rPr>
          <w:lang w:val="pt-BR"/>
        </w:rPr>
        <w:t xml:space="preserve">Este documento tem como finalidade explorar o panorama do desenvolvimento de software e-commerce para uma livraria online. O escopo do projeto é um sistema que gerencia estoque, funil de vendas e fornece ferramentas para análise dos dados através de relatórios. </w:t>
      </w:r>
    </w:p>
    <w:p w14:paraId="1578B411" w14:textId="77777777" w:rsidR="0013573F" w:rsidRDefault="005735C6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74943468"/>
      <w:r>
        <w:rPr>
          <w:lang w:val="pt-BR"/>
        </w:rPr>
        <w:t>Finalidade</w:t>
      </w:r>
      <w:bookmarkEnd w:id="3"/>
      <w:bookmarkEnd w:id="4"/>
      <w:bookmarkEnd w:id="5"/>
    </w:p>
    <w:p w14:paraId="2B49B149" w14:textId="15278691" w:rsidR="00B82050" w:rsidRPr="00B82050" w:rsidRDefault="00DF32D7" w:rsidP="00DF32D7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 xml:space="preserve">   </w:t>
      </w:r>
      <w:proofErr w:type="spellStart"/>
      <w:r w:rsidR="00B82050" w:rsidRPr="00DF32D7">
        <w:rPr>
          <w:lang w:val="pt-BR"/>
        </w:rPr>
        <w:t>Fornecer</w:t>
      </w:r>
      <w:proofErr w:type="spellEnd"/>
      <w:r w:rsidR="00B82050">
        <w:rPr>
          <w:lang w:val="pt-BR"/>
        </w:rPr>
        <w:t xml:space="preserve"> um documento em que as informações documentas sobre o glossário do negócio.  </w:t>
      </w:r>
    </w:p>
    <w:p w14:paraId="7700E5B9" w14:textId="77777777" w:rsidR="0013573F" w:rsidRDefault="005735C6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74943469"/>
      <w:r>
        <w:rPr>
          <w:lang w:val="pt-BR"/>
        </w:rPr>
        <w:t>Escopo</w:t>
      </w:r>
      <w:bookmarkEnd w:id="6"/>
      <w:bookmarkEnd w:id="7"/>
      <w:bookmarkEnd w:id="8"/>
    </w:p>
    <w:p w14:paraId="286216FC" w14:textId="009C0ED1" w:rsidR="00DF32D7" w:rsidRPr="00757A7E" w:rsidRDefault="00DF32D7" w:rsidP="00B004CF">
      <w:pPr>
        <w:pStyle w:val="Corpodetexto"/>
        <w:ind w:left="142"/>
        <w:jc w:val="both"/>
        <w:rPr>
          <w:lang w:val="pt-BR"/>
        </w:rPr>
      </w:pPr>
      <w:bookmarkStart w:id="9" w:name="_Toc456600921"/>
      <w:bookmarkStart w:id="10" w:name="_Toc456598590"/>
      <w:r>
        <w:rPr>
          <w:lang w:val="pt-BR"/>
        </w:rPr>
        <w:t>Projeto do e-commerce de vendas Oliveira.</w:t>
      </w:r>
    </w:p>
    <w:p w14:paraId="769301CA" w14:textId="77777777" w:rsidR="0013573F" w:rsidRDefault="005735C6">
      <w:pPr>
        <w:pStyle w:val="Ttulo2"/>
        <w:rPr>
          <w:lang w:val="pt-BR"/>
        </w:rPr>
      </w:pPr>
      <w:bookmarkStart w:id="11" w:name="_Toc74943470"/>
      <w:r>
        <w:rPr>
          <w:lang w:val="pt-BR"/>
        </w:rPr>
        <w:t>Referências</w:t>
      </w:r>
      <w:bookmarkEnd w:id="9"/>
      <w:bookmarkEnd w:id="10"/>
      <w:bookmarkEnd w:id="11"/>
    </w:p>
    <w:p w14:paraId="2246EECE" w14:textId="2DFAF9FE" w:rsidR="0010215A" w:rsidRPr="0055301A" w:rsidRDefault="0010215A" w:rsidP="00B004CF">
      <w:pPr>
        <w:pStyle w:val="Corpodetexto"/>
        <w:ind w:left="142"/>
        <w:jc w:val="both"/>
        <w:rPr>
          <w:lang w:val="pt-BR"/>
        </w:rPr>
      </w:pPr>
      <w:bookmarkStart w:id="12" w:name="_Toc456600922"/>
      <w:bookmarkStart w:id="13" w:name="_Toc456598591"/>
      <w:r>
        <w:rPr>
          <w:lang w:val="pt-BR"/>
        </w:rPr>
        <w:t>Casos de Uso de Análise; Casos de Uso de Condução; Casos de Uso de Configuração; Regras de Negócio; Visão de Negócio; Documento de especificação de requisitos; Documento de Arquitetura de Software; Documentação dos casos de Uso</w:t>
      </w:r>
    </w:p>
    <w:p w14:paraId="45CF2B69" w14:textId="77777777" w:rsidR="0013573F" w:rsidRDefault="005735C6">
      <w:pPr>
        <w:pStyle w:val="Ttulo2"/>
        <w:rPr>
          <w:lang w:val="pt-BR"/>
        </w:rPr>
      </w:pPr>
      <w:bookmarkStart w:id="14" w:name="_Toc74943471"/>
      <w:r>
        <w:rPr>
          <w:lang w:val="pt-BR"/>
        </w:rPr>
        <w:t>Visão Geral</w:t>
      </w:r>
      <w:bookmarkEnd w:id="12"/>
      <w:bookmarkEnd w:id="13"/>
      <w:bookmarkEnd w:id="14"/>
    </w:p>
    <w:p w14:paraId="058237DA" w14:textId="40E787B8" w:rsidR="00702D90" w:rsidRPr="00702D90" w:rsidRDefault="00702D90" w:rsidP="00663EC7">
      <w:pPr>
        <w:pStyle w:val="Corpodetexto"/>
        <w:ind w:left="0"/>
        <w:rPr>
          <w:vertAlign w:val="subscript"/>
          <w:lang w:val="pt-BR"/>
        </w:rPr>
      </w:pPr>
      <w:r>
        <w:rPr>
          <w:lang w:val="pt-BR"/>
        </w:rPr>
        <w:t>O presente documento está organizado em sua primeira seção com as informações de introdução para entendimento do documento</w:t>
      </w:r>
      <w:r w:rsidR="006F406C">
        <w:rPr>
          <w:lang w:val="pt-BR"/>
        </w:rPr>
        <w:t xml:space="preserve"> </w:t>
      </w:r>
      <w:r>
        <w:rPr>
          <w:lang w:val="pt-BR"/>
        </w:rPr>
        <w:t xml:space="preserve">e na </w:t>
      </w:r>
      <w:r w:rsidR="006F406C">
        <w:rPr>
          <w:lang w:val="pt-BR"/>
        </w:rPr>
        <w:t xml:space="preserve">segunda </w:t>
      </w:r>
      <w:r>
        <w:rPr>
          <w:lang w:val="pt-BR"/>
        </w:rPr>
        <w:t>seção é a definição em si do que os termos utilizados do negócio significam.</w:t>
      </w:r>
    </w:p>
    <w:p w14:paraId="218589B1" w14:textId="2B99A368" w:rsidR="00152AF0" w:rsidRPr="00A64319" w:rsidRDefault="005735C6" w:rsidP="00A64319">
      <w:pPr>
        <w:pStyle w:val="Ttulo1"/>
        <w:rPr>
          <w:lang w:val="pt-BR"/>
        </w:rPr>
      </w:pPr>
      <w:bookmarkStart w:id="15" w:name="_Toc74943472"/>
      <w:r>
        <w:rPr>
          <w:lang w:val="pt-BR"/>
        </w:rPr>
        <w:t>Definições</w:t>
      </w:r>
      <w:bookmarkEnd w:id="15"/>
      <w:r w:rsidR="00A64319">
        <w:rPr>
          <w:lang w:val="pt-BR"/>
        </w:rPr>
        <w:tab/>
      </w:r>
      <w:r w:rsidR="00A64319">
        <w:rPr>
          <w:lang w:val="pt-BR"/>
        </w:rPr>
        <w:tab/>
      </w:r>
      <w:r w:rsidR="00A64319">
        <w:rPr>
          <w:lang w:val="pt-BR"/>
        </w:rPr>
        <w:tab/>
      </w:r>
      <w:r w:rsidR="00A64319">
        <w:rPr>
          <w:lang w:val="pt-BR"/>
        </w:rPr>
        <w:tab/>
      </w:r>
      <w:r w:rsidR="00A64319">
        <w:rPr>
          <w:lang w:val="pt-BR"/>
        </w:rPr>
        <w:tab/>
      </w:r>
      <w:r w:rsidR="00A64319">
        <w:rPr>
          <w:lang w:val="pt-BR"/>
        </w:rPr>
        <w:tab/>
      </w:r>
    </w:p>
    <w:p w14:paraId="7AC7CAB5" w14:textId="56084C5C" w:rsidR="00152AF0" w:rsidRDefault="00152AF0" w:rsidP="00152AF0">
      <w:pPr>
        <w:pStyle w:val="Ttulo2"/>
        <w:rPr>
          <w:lang w:val="pt-BR"/>
        </w:rPr>
      </w:pPr>
      <w:bookmarkStart w:id="16" w:name="_Toc74943473"/>
      <w:r w:rsidRPr="00152AF0">
        <w:rPr>
          <w:lang w:val="pt-BR"/>
        </w:rPr>
        <w:t>e-Book</w:t>
      </w:r>
      <w:bookmarkEnd w:id="16"/>
    </w:p>
    <w:p w14:paraId="21C8BC38" w14:textId="28CF2B29" w:rsidR="00152AF0" w:rsidRDefault="00152AF0" w:rsidP="003D28FA">
      <w:pPr>
        <w:ind w:left="720"/>
        <w:rPr>
          <w:lang w:val="pt-BR"/>
        </w:rPr>
      </w:pPr>
      <w:r>
        <w:rPr>
          <w:lang w:val="pt-BR"/>
        </w:rPr>
        <w:t xml:space="preserve">Um ebook é um livro em formato eletrônico. Os formatos mais comuns são o PDF, </w:t>
      </w:r>
      <w:proofErr w:type="spellStart"/>
      <w:r>
        <w:rPr>
          <w:lang w:val="pt-BR"/>
        </w:rPr>
        <w:t>Mobi</w:t>
      </w:r>
      <w:proofErr w:type="spellEnd"/>
      <w:r>
        <w:rPr>
          <w:lang w:val="pt-BR"/>
        </w:rPr>
        <w:t xml:space="preserve"> e EPUB.</w:t>
      </w:r>
    </w:p>
    <w:p w14:paraId="2EB7865B" w14:textId="77777777" w:rsidR="003D28FA" w:rsidRPr="00152AF0" w:rsidRDefault="003D28FA" w:rsidP="003D28FA">
      <w:pPr>
        <w:ind w:left="720"/>
        <w:rPr>
          <w:lang w:val="pt-BR"/>
        </w:rPr>
      </w:pPr>
    </w:p>
    <w:p w14:paraId="5DB87D16" w14:textId="7AB84C25" w:rsidR="00152AF0" w:rsidRDefault="00152AF0" w:rsidP="00152AF0">
      <w:pPr>
        <w:pStyle w:val="Ttulo2"/>
        <w:rPr>
          <w:lang w:val="pt-BR"/>
        </w:rPr>
      </w:pPr>
      <w:bookmarkStart w:id="17" w:name="_Toc74943474"/>
      <w:r w:rsidRPr="00152AF0">
        <w:rPr>
          <w:lang w:val="pt-BR"/>
        </w:rPr>
        <w:t>PDF</w:t>
      </w:r>
      <w:bookmarkEnd w:id="17"/>
    </w:p>
    <w:p w14:paraId="0B4E1956" w14:textId="18068D5B" w:rsidR="00BE39AC" w:rsidRPr="00BE39AC" w:rsidRDefault="00BE39AC" w:rsidP="00BE39AC">
      <w:pPr>
        <w:ind w:left="720"/>
        <w:rPr>
          <w:lang w:val="pt-BR"/>
        </w:rPr>
      </w:pPr>
      <w:r>
        <w:rPr>
          <w:lang w:val="pt-BR"/>
        </w:rPr>
        <w:t xml:space="preserve">PDF é uma sigla que significa </w:t>
      </w:r>
      <w:proofErr w:type="spellStart"/>
      <w:r w:rsidR="00C642F6">
        <w:rPr>
          <w:lang w:val="pt-BR"/>
        </w:rPr>
        <w:t>Portable</w:t>
      </w:r>
      <w:proofErr w:type="spellEnd"/>
      <w:r w:rsidR="00C642F6">
        <w:rPr>
          <w:lang w:val="pt-BR"/>
        </w:rPr>
        <w:t xml:space="preserve"> </w:t>
      </w:r>
      <w:proofErr w:type="spellStart"/>
      <w:r w:rsidR="00C642F6">
        <w:rPr>
          <w:lang w:val="pt-BR"/>
        </w:rPr>
        <w:t>Document</w:t>
      </w:r>
      <w:proofErr w:type="spellEnd"/>
      <w:r w:rsidR="00C642F6">
        <w:rPr>
          <w:lang w:val="pt-BR"/>
        </w:rPr>
        <w:t xml:space="preserve"> Format</w:t>
      </w:r>
      <w:r w:rsidR="00C15050">
        <w:rPr>
          <w:lang w:val="pt-BR"/>
        </w:rPr>
        <w:t xml:space="preserve">, que significa, em tradução livre, “Documento em Formato Portável”. É um arquivo eletrônico que se assemelha muito a uma impressão das páginas do livro, onde não é possível editar seu conteúdo. </w:t>
      </w:r>
    </w:p>
    <w:p w14:paraId="13508250" w14:textId="77777777" w:rsidR="00152AF0" w:rsidRPr="00152AF0" w:rsidRDefault="00152AF0" w:rsidP="00152AF0">
      <w:pPr>
        <w:rPr>
          <w:lang w:val="pt-BR"/>
        </w:rPr>
      </w:pPr>
    </w:p>
    <w:p w14:paraId="556CE2A4" w14:textId="2FDD14C5" w:rsidR="00152AF0" w:rsidRDefault="00152AF0" w:rsidP="00152AF0">
      <w:pPr>
        <w:pStyle w:val="Ttulo2"/>
        <w:rPr>
          <w:lang w:val="pt-BR"/>
        </w:rPr>
      </w:pPr>
      <w:bookmarkStart w:id="18" w:name="_Toc74943475"/>
      <w:r w:rsidRPr="00152AF0">
        <w:rPr>
          <w:lang w:val="pt-BR"/>
        </w:rPr>
        <w:t>ISBN</w:t>
      </w:r>
      <w:bookmarkEnd w:id="18"/>
    </w:p>
    <w:p w14:paraId="3861D5A6" w14:textId="2C31D793" w:rsidR="00E079BD" w:rsidRDefault="00057331" w:rsidP="000F32AE">
      <w:pPr>
        <w:ind w:left="720"/>
        <w:rPr>
          <w:lang w:val="pt-BR"/>
        </w:rPr>
      </w:pPr>
      <w:r>
        <w:rPr>
          <w:lang w:val="pt-BR"/>
        </w:rPr>
        <w:t xml:space="preserve">ISBN significa </w:t>
      </w:r>
      <w:proofErr w:type="spellStart"/>
      <w:r w:rsidR="0028436C">
        <w:rPr>
          <w:lang w:val="pt-BR"/>
        </w:rPr>
        <w:t>International</w:t>
      </w:r>
      <w:proofErr w:type="spellEnd"/>
      <w:r w:rsidR="0028436C">
        <w:rPr>
          <w:lang w:val="pt-BR"/>
        </w:rPr>
        <w:t xml:space="preserve"> </w:t>
      </w:r>
      <w:r w:rsidR="000F32AE">
        <w:rPr>
          <w:lang w:val="pt-BR"/>
        </w:rPr>
        <w:t xml:space="preserve">Standard Book </w:t>
      </w:r>
      <w:proofErr w:type="spellStart"/>
      <w:r w:rsidR="000F32AE">
        <w:rPr>
          <w:lang w:val="pt-BR"/>
        </w:rPr>
        <w:t>Number</w:t>
      </w:r>
      <w:proofErr w:type="spellEnd"/>
      <w:r w:rsidR="000F32AE">
        <w:rPr>
          <w:lang w:val="pt-BR"/>
        </w:rPr>
        <w:t>, o que pode ser traduzido por Padrão Internacional de Numeração de Livro. É um código único para aquele livro naquele estado. É como se fosse CPF d</w:t>
      </w:r>
      <w:r w:rsidR="00CB572A">
        <w:rPr>
          <w:lang w:val="pt-BR"/>
        </w:rPr>
        <w:t>e cada</w:t>
      </w:r>
      <w:r w:rsidR="000F32AE">
        <w:rPr>
          <w:lang w:val="pt-BR"/>
        </w:rPr>
        <w:t xml:space="preserve"> livro</w:t>
      </w:r>
      <w:r w:rsidR="00CB572A">
        <w:rPr>
          <w:lang w:val="pt-BR"/>
        </w:rPr>
        <w:t xml:space="preserve"> já publicado</w:t>
      </w:r>
      <w:r w:rsidR="000F32AE">
        <w:rPr>
          <w:lang w:val="pt-BR"/>
        </w:rPr>
        <w:t>.</w:t>
      </w:r>
    </w:p>
    <w:sectPr w:rsidR="00E079BD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2EB76" w14:textId="77777777" w:rsidR="00090F0A" w:rsidRDefault="00090F0A">
      <w:pPr>
        <w:spacing w:line="240" w:lineRule="auto"/>
      </w:pPr>
      <w:r>
        <w:separator/>
      </w:r>
    </w:p>
  </w:endnote>
  <w:endnote w:type="continuationSeparator" w:id="0">
    <w:p w14:paraId="2FCFE5F2" w14:textId="77777777" w:rsidR="00090F0A" w:rsidRDefault="00090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573F" w14:paraId="62BD74D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516655" w14:textId="77777777" w:rsidR="0013573F" w:rsidRDefault="005735C6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CF6F98" w14:textId="09668FFC" w:rsidR="0013573F" w:rsidRDefault="005735C6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E079BD" w:rsidRPr="00E079BD">
            <w:rPr>
              <w:b/>
              <w:bCs/>
            </w:rPr>
            <w:t>&lt;</w:t>
          </w:r>
          <w:r w:rsidR="00732E91">
            <w:rPr>
              <w:b/>
              <w:bCs/>
            </w:rPr>
            <w:t xml:space="preserve">E-commerce para </w:t>
          </w:r>
          <w:proofErr w:type="spellStart"/>
          <w:r w:rsidR="00732E91">
            <w:rPr>
              <w:b/>
              <w:bCs/>
            </w:rPr>
            <w:t>Livrarias</w:t>
          </w:r>
          <w:proofErr w:type="spellEnd"/>
          <w:r w:rsidR="00732E91">
            <w:rPr>
              <w:b/>
              <w:bCs/>
            </w:rPr>
            <w:t xml:space="preserve"> Oliveira's</w:t>
          </w:r>
          <w:r w:rsidR="00732E91">
            <w:t xml:space="preserve"> </w:t>
          </w:r>
          <w:r w:rsidR="00E079BD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14FE6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F8F435" w14:textId="77777777" w:rsidR="0013573F" w:rsidRDefault="005735C6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939136F" w14:textId="77777777" w:rsidR="0013573F" w:rsidRDefault="001357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5096A" w14:textId="77777777" w:rsidR="00090F0A" w:rsidRDefault="00090F0A">
      <w:pPr>
        <w:spacing w:line="240" w:lineRule="auto"/>
      </w:pPr>
      <w:r>
        <w:separator/>
      </w:r>
    </w:p>
  </w:footnote>
  <w:footnote w:type="continuationSeparator" w:id="0">
    <w:p w14:paraId="744D574F" w14:textId="77777777" w:rsidR="00090F0A" w:rsidRDefault="00090F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589AD" w14:textId="77777777" w:rsidR="0013573F" w:rsidRDefault="0013573F">
    <w:pPr>
      <w:rPr>
        <w:sz w:val="24"/>
        <w:szCs w:val="24"/>
      </w:rPr>
    </w:pPr>
  </w:p>
  <w:p w14:paraId="2EFF8B3D" w14:textId="77777777" w:rsidR="0013573F" w:rsidRDefault="0013573F">
    <w:pPr>
      <w:pBdr>
        <w:top w:val="single" w:sz="6" w:space="1" w:color="auto"/>
      </w:pBdr>
      <w:rPr>
        <w:sz w:val="24"/>
        <w:szCs w:val="24"/>
      </w:rPr>
    </w:pPr>
  </w:p>
  <w:p w14:paraId="1C8D7163" w14:textId="2514711F" w:rsidR="0013573F" w:rsidRDefault="005735C6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E079BD" w:rsidRPr="00E079BD">
      <w:rPr>
        <w:rFonts w:ascii="Arial" w:hAnsi="Arial"/>
        <w:sz w:val="36"/>
        <w:szCs w:val="36"/>
      </w:rPr>
      <w:t>&lt;</w:t>
    </w:r>
    <w:r w:rsidR="00514FE6">
      <w:rPr>
        <w:rFonts w:ascii="Arial" w:hAnsi="Arial"/>
        <w:sz w:val="36"/>
        <w:szCs w:val="36"/>
      </w:rPr>
      <w:t xml:space="preserve">E-commerce para </w:t>
    </w:r>
    <w:proofErr w:type="spellStart"/>
    <w:r w:rsidR="00514FE6">
      <w:rPr>
        <w:rFonts w:ascii="Arial" w:hAnsi="Arial"/>
        <w:sz w:val="36"/>
        <w:szCs w:val="36"/>
      </w:rPr>
      <w:t>Livrarias</w:t>
    </w:r>
    <w:proofErr w:type="spellEnd"/>
    <w:r w:rsidR="00514FE6">
      <w:rPr>
        <w:rFonts w:ascii="Arial" w:hAnsi="Arial"/>
        <w:sz w:val="36"/>
        <w:szCs w:val="36"/>
      </w:rPr>
      <w:t xml:space="preserve"> Oliveira's</w:t>
    </w:r>
    <w:r w:rsidR="00514FE6">
      <w:rPr>
        <w:rFonts w:ascii="Arial" w:hAnsi="Arial"/>
        <w:b/>
        <w:bCs/>
        <w:sz w:val="36"/>
        <w:szCs w:val="36"/>
      </w:rPr>
      <w:t xml:space="preserve"> </w:t>
    </w:r>
    <w:r w:rsidR="00E079BD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7943AEB7" w14:textId="77777777" w:rsidR="0013573F" w:rsidRDefault="0013573F">
    <w:pPr>
      <w:pBdr>
        <w:bottom w:val="single" w:sz="6" w:space="1" w:color="auto"/>
      </w:pBdr>
      <w:jc w:val="right"/>
      <w:rPr>
        <w:sz w:val="24"/>
        <w:szCs w:val="24"/>
      </w:rPr>
    </w:pPr>
  </w:p>
  <w:p w14:paraId="349294D2" w14:textId="77777777" w:rsidR="0013573F" w:rsidRDefault="0013573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573F" w14:paraId="5D424586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9C5B53E" w14:textId="1B348D68" w:rsidR="0013573F" w:rsidRDefault="005735C6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079BD">
            <w:t>&lt;</w:t>
          </w:r>
          <w:r w:rsidR="00BE4DC2">
            <w:t xml:space="preserve">E-commerce </w:t>
          </w:r>
          <w:proofErr w:type="spellStart"/>
          <w:r w:rsidR="00BE4DC2">
            <w:t>Livraria</w:t>
          </w:r>
          <w:proofErr w:type="spellEnd"/>
          <w:r w:rsidR="00BE4DC2">
            <w:t xml:space="preserve"> "</w:t>
          </w:r>
          <w:proofErr w:type="spellStart"/>
          <w:r w:rsidR="00BE4DC2">
            <w:t>Trabalho</w:t>
          </w:r>
          <w:proofErr w:type="spellEnd"/>
          <w:r w:rsidR="00BE4DC2">
            <w:t xml:space="preserve"> Final"</w:t>
          </w:r>
          <w:r w:rsidR="00E079BD">
            <w:t xml:space="preserve"> 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C6FF70" w14:textId="77777777" w:rsidR="0013573F" w:rsidRDefault="005735C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13573F" w14:paraId="110F0F3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721DB7" w14:textId="77777777" w:rsidR="0013573F" w:rsidRDefault="005735C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E079BD">
            <w:t>Glossário</w:t>
          </w:r>
          <w:proofErr w:type="spellEnd"/>
          <w:r w:rsidR="00E079BD">
            <w:t xml:space="preserve"> de </w:t>
          </w:r>
          <w:proofErr w:type="spellStart"/>
          <w:r w:rsidR="00E079BD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EEACEDE" w14:textId="46886837" w:rsidR="0013573F" w:rsidRDefault="005735C6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r w:rsidR="00BE4DC2">
            <w:rPr>
              <w:lang w:val="pt-BR"/>
            </w:rPr>
            <w:t>18</w:t>
          </w:r>
          <w:r>
            <w:rPr>
              <w:lang w:val="pt-BR"/>
            </w:rPr>
            <w:t>/</w:t>
          </w:r>
          <w:proofErr w:type="spellStart"/>
          <w:r w:rsidR="00BE4DC2">
            <w:rPr>
              <w:lang w:val="pt-BR"/>
            </w:rPr>
            <w:t>jun</w:t>
          </w:r>
          <w:proofErr w:type="spellEnd"/>
          <w:r>
            <w:rPr>
              <w:lang w:val="pt-BR"/>
            </w:rPr>
            <w:t>/</w:t>
          </w:r>
          <w:r w:rsidR="00BE4DC2">
            <w:rPr>
              <w:lang w:val="pt-BR"/>
            </w:rPr>
            <w:t>21</w:t>
          </w:r>
          <w:r>
            <w:rPr>
              <w:lang w:val="pt-BR"/>
            </w:rPr>
            <w:t>&gt;</w:t>
          </w:r>
        </w:p>
      </w:tc>
    </w:tr>
    <w:tr w:rsidR="0013573F" w14:paraId="678776F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9C862EB" w14:textId="019AA6E9" w:rsidR="0013573F" w:rsidRDefault="005735C6">
          <w:r>
            <w:rPr>
              <w:lang w:val="pt-BR"/>
            </w:rPr>
            <w:t>&lt;</w:t>
          </w:r>
          <w:r w:rsidR="00BE4DC2">
            <w:rPr>
              <w:lang w:val="pt-BR"/>
            </w:rPr>
            <w:t>9876543214</w:t>
          </w:r>
          <w:r>
            <w:rPr>
              <w:lang w:val="pt-BR"/>
            </w:rPr>
            <w:t xml:space="preserve"> &gt;</w:t>
          </w:r>
        </w:p>
      </w:tc>
    </w:tr>
  </w:tbl>
  <w:p w14:paraId="52EC826E" w14:textId="77777777" w:rsidR="0013573F" w:rsidRDefault="001357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AB2FE9"/>
    <w:multiLevelType w:val="multilevel"/>
    <w:tmpl w:val="68D41CE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79BD"/>
    <w:rsid w:val="00057331"/>
    <w:rsid w:val="00090F0A"/>
    <w:rsid w:val="000F32AE"/>
    <w:rsid w:val="0010215A"/>
    <w:rsid w:val="0013573F"/>
    <w:rsid w:val="00152AF0"/>
    <w:rsid w:val="0028436C"/>
    <w:rsid w:val="003D28FA"/>
    <w:rsid w:val="00510733"/>
    <w:rsid w:val="00514FE6"/>
    <w:rsid w:val="005735C6"/>
    <w:rsid w:val="00663EC7"/>
    <w:rsid w:val="006F406C"/>
    <w:rsid w:val="00702D90"/>
    <w:rsid w:val="00732E91"/>
    <w:rsid w:val="007F56AC"/>
    <w:rsid w:val="00A40BDC"/>
    <w:rsid w:val="00A64319"/>
    <w:rsid w:val="00B004CF"/>
    <w:rsid w:val="00B82050"/>
    <w:rsid w:val="00BE39AC"/>
    <w:rsid w:val="00BE4DC2"/>
    <w:rsid w:val="00C15050"/>
    <w:rsid w:val="00C642F6"/>
    <w:rsid w:val="00CB572A"/>
    <w:rsid w:val="00D8220A"/>
    <w:rsid w:val="00DF32D7"/>
    <w:rsid w:val="00E0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638E05"/>
  <w15:chartTrackingRefBased/>
  <w15:docId w15:val="{28928D00-6B9E-4A77-96AB-686B3142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Faculdade\FATEC%20-%20An&#225;lise%20e%20Desenvolvimento%20de%20Sistemas\3%20-%20Engenharia%20de%20Software%20II\Projeto_Final_ESII\Projeto%20Final%20ESII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AAF5-BA76-432D-885A-87085B7E1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modelo-glossario_negocio.dot</Template>
  <TotalTime>11</TotalTime>
  <Pages>4</Pages>
  <Words>343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Glossário de Negócios</vt:lpstr>
    </vt:vector>
  </TitlesOfParts>
  <Company>&lt;Nome da Empresa&gt;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Raphael</dc:creator>
  <cp:keywords/>
  <dc:description/>
  <cp:lastModifiedBy>Raphael Budin</cp:lastModifiedBy>
  <cp:revision>25</cp:revision>
  <dcterms:created xsi:type="dcterms:W3CDTF">2021-06-18T01:30:00Z</dcterms:created>
  <dcterms:modified xsi:type="dcterms:W3CDTF">2021-06-19T00:17:00Z</dcterms:modified>
</cp:coreProperties>
</file>