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FDF4" w14:textId="00E8A470" w:rsidR="002F415E" w:rsidRDefault="0076254A" w:rsidP="0054301D">
      <w:pPr>
        <w:pStyle w:val="Ttulo"/>
        <w:jc w:val="both"/>
        <w:rPr>
          <w:lang w:val="pt-BR"/>
        </w:rPr>
      </w:pPr>
      <w:r>
        <w:rPr>
          <w:lang w:val="pt-BR"/>
        </w:rPr>
        <w:fldChar w:fldCharType="begin"/>
      </w:r>
      <w:r w:rsidRPr="0054301D"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FD4889">
        <w:rPr>
          <w:lang w:val="pt-BR"/>
        </w:rPr>
        <w:t>&lt;</w:t>
      </w:r>
      <w:r w:rsidR="00577EC1">
        <w:rPr>
          <w:lang w:val="pt-BR"/>
        </w:rPr>
        <w:t xml:space="preserve">E-commerce Livraria "Trabalho Final" </w:t>
      </w:r>
      <w:r w:rsidR="00FD4889">
        <w:rPr>
          <w:lang w:val="pt-BR"/>
        </w:rPr>
        <w:t>&gt;</w:t>
      </w:r>
      <w:r>
        <w:rPr>
          <w:lang w:val="pt-BR"/>
        </w:rPr>
        <w:fldChar w:fldCharType="end"/>
      </w:r>
    </w:p>
    <w:p w14:paraId="6D5C6336" w14:textId="77777777" w:rsidR="002F415E" w:rsidRDefault="0076254A" w:rsidP="0054301D">
      <w:pPr>
        <w:pStyle w:val="Ttulo"/>
        <w:jc w:val="both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88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C570C47" w14:textId="77777777" w:rsidR="002F415E" w:rsidRDefault="002F415E" w:rsidP="0054301D">
      <w:pPr>
        <w:pStyle w:val="Ttulo"/>
        <w:jc w:val="both"/>
        <w:rPr>
          <w:lang w:val="pt-BR"/>
        </w:rPr>
      </w:pPr>
    </w:p>
    <w:p w14:paraId="027EA470" w14:textId="77777777" w:rsidR="002F415E" w:rsidRDefault="0076254A" w:rsidP="0054301D">
      <w:pPr>
        <w:pStyle w:val="Ttul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F770958" w14:textId="77777777" w:rsidR="002F415E" w:rsidRDefault="002F415E" w:rsidP="0054301D">
      <w:pPr>
        <w:pStyle w:val="Ttulo"/>
        <w:jc w:val="both"/>
        <w:rPr>
          <w:sz w:val="28"/>
          <w:szCs w:val="28"/>
          <w:lang w:val="pt-BR"/>
        </w:rPr>
      </w:pPr>
    </w:p>
    <w:p w14:paraId="24AE58B4" w14:textId="77777777" w:rsidR="002F415E" w:rsidRDefault="002F415E" w:rsidP="0054301D">
      <w:pPr>
        <w:jc w:val="both"/>
        <w:rPr>
          <w:lang w:val="pt-BR"/>
        </w:rPr>
      </w:pPr>
    </w:p>
    <w:p w14:paraId="558DD4D7" w14:textId="77777777" w:rsidR="002F415E" w:rsidRDefault="002F415E" w:rsidP="0054301D">
      <w:pPr>
        <w:jc w:val="both"/>
        <w:rPr>
          <w:lang w:val="pt-BR"/>
        </w:rPr>
        <w:sectPr w:rsidR="002F415E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D2B29A7" w14:textId="77777777" w:rsidR="002F415E" w:rsidRDefault="0076254A" w:rsidP="0054301D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415E" w14:paraId="5FE7B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B493" w14:textId="77777777" w:rsidR="002F415E" w:rsidRDefault="0076254A" w:rsidP="0054301D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13B21" w14:textId="77777777" w:rsidR="002F415E" w:rsidRDefault="0076254A" w:rsidP="0054301D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1EA9" w14:textId="77777777" w:rsidR="002F415E" w:rsidRDefault="0076254A" w:rsidP="0054301D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D951" w14:textId="77777777" w:rsidR="002F415E" w:rsidRDefault="0076254A" w:rsidP="0054301D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F415E" w14:paraId="1776B7F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4C81" w14:textId="77777777" w:rsidR="002F415E" w:rsidRDefault="0076254A" w:rsidP="0054301D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BC756" w14:textId="77777777" w:rsidR="002F415E" w:rsidRDefault="0076254A" w:rsidP="0054301D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AD2E1" w14:textId="77777777" w:rsidR="002F415E" w:rsidRDefault="0076254A" w:rsidP="0054301D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FB20" w14:textId="77777777" w:rsidR="002F415E" w:rsidRDefault="0076254A" w:rsidP="0054301D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2F415E" w14:paraId="027CBA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D5C0C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0ADC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4CDF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F4A2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</w:tr>
      <w:tr w:rsidR="002F415E" w14:paraId="488AA47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71D0C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20F48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174A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29C7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</w:tr>
      <w:tr w:rsidR="002F415E" w14:paraId="0D058ED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35BC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323B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DF77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ED6DC" w14:textId="77777777" w:rsidR="002F415E" w:rsidRDefault="002F415E" w:rsidP="0054301D">
            <w:pPr>
              <w:pStyle w:val="Tabletext"/>
              <w:jc w:val="both"/>
              <w:rPr>
                <w:lang w:val="pt-BR"/>
              </w:rPr>
            </w:pPr>
          </w:p>
        </w:tc>
      </w:tr>
    </w:tbl>
    <w:p w14:paraId="29467F11" w14:textId="77777777" w:rsidR="002F415E" w:rsidRDefault="002F415E" w:rsidP="0054301D">
      <w:pPr>
        <w:jc w:val="both"/>
        <w:rPr>
          <w:lang w:val="pt-BR"/>
        </w:rPr>
      </w:pPr>
    </w:p>
    <w:p w14:paraId="10856D4B" w14:textId="77777777" w:rsidR="002F415E" w:rsidRDefault="0076254A" w:rsidP="0054301D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D495216" w14:textId="4E0CC4C9" w:rsidR="00577EC1" w:rsidRDefault="0076254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577EC1" w:rsidRPr="003E04B6">
        <w:rPr>
          <w:noProof/>
          <w:lang w:val="pt-BR"/>
        </w:rPr>
        <w:t>1.</w:t>
      </w:r>
      <w:r w:rsidR="00577EC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77EC1" w:rsidRPr="003E04B6">
        <w:rPr>
          <w:noProof/>
          <w:lang w:val="pt-BR"/>
        </w:rPr>
        <w:t>Introdução</w:t>
      </w:r>
      <w:r w:rsidR="00577EC1">
        <w:rPr>
          <w:noProof/>
        </w:rPr>
        <w:tab/>
      </w:r>
      <w:r w:rsidR="00577EC1">
        <w:rPr>
          <w:noProof/>
        </w:rPr>
        <w:fldChar w:fldCharType="begin"/>
      </w:r>
      <w:r w:rsidR="00577EC1">
        <w:rPr>
          <w:noProof/>
        </w:rPr>
        <w:instrText xml:space="preserve"> PAGEREF _Toc74943755 \h </w:instrText>
      </w:r>
      <w:r w:rsidR="00577EC1">
        <w:rPr>
          <w:noProof/>
        </w:rPr>
      </w:r>
      <w:r w:rsidR="00577EC1">
        <w:rPr>
          <w:noProof/>
        </w:rPr>
        <w:fldChar w:fldCharType="separate"/>
      </w:r>
      <w:r w:rsidR="00577EC1">
        <w:rPr>
          <w:noProof/>
        </w:rPr>
        <w:t>4</w:t>
      </w:r>
      <w:r w:rsidR="00577EC1">
        <w:rPr>
          <w:noProof/>
        </w:rPr>
        <w:fldChar w:fldCharType="end"/>
      </w:r>
    </w:p>
    <w:p w14:paraId="10DEE81E" w14:textId="0AC6E967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B7D5F" w14:textId="5DFC7A89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85815F" w14:textId="18C232A0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C10DE1" w14:textId="458A5714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3E2796" w14:textId="1ACBB8DF" w:rsidR="00577EC1" w:rsidRDefault="00577EC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17DD6" w14:textId="60D86BF5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C53423" w14:textId="1B8CFE1F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6E01CC" w14:textId="620F1296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7DC36" w14:textId="36FB7BC5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7A2B6" w14:textId="3F2448B0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8A0892" w14:textId="486C7516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79B89" w14:textId="0A1EECCC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6B016" w14:textId="4CFA84F7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EE0340" w14:textId="3494E605" w:rsidR="00577EC1" w:rsidRDefault="00577EC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RN009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F7E1F" w14:textId="5D6F744F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965D39" w14:textId="0A3CA8D6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835E79" w14:textId="399C70DA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CC3114" w14:textId="07D23FE4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83C667" w14:textId="251C6DD4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5F13E4" w14:textId="4176215C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8AEDB2" w14:textId="67424851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D6D4C" w14:textId="08C20468" w:rsidR="00577EC1" w:rsidRDefault="00577EC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E04B6">
        <w:rPr>
          <w:noProof/>
          <w:lang w:val="pt-BR"/>
        </w:rPr>
        <w:t>2.17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E04B6">
        <w:rPr>
          <w:noProof/>
          <w:lang w:val="pt-BR"/>
        </w:rPr>
        <w:t>- RN017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64ECA1" w14:textId="42E7002F" w:rsidR="002F415E" w:rsidRDefault="0076254A" w:rsidP="0054301D">
      <w:pPr>
        <w:pStyle w:val="Ttulo"/>
        <w:jc w:val="both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88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4D6BB20" w14:textId="77777777" w:rsidR="002F415E" w:rsidRDefault="0076254A" w:rsidP="0054301D">
      <w:pPr>
        <w:pStyle w:val="Ttulo1"/>
        <w:ind w:left="1080" w:hanging="360"/>
        <w:jc w:val="both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43755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CD57DE9" w14:textId="4F4F4604" w:rsidR="002F415E" w:rsidRDefault="00FD4889" w:rsidP="0054301D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 xml:space="preserve">Este documento tem como finalidade explorar o panorama do desenvolvimento de software e-commerce para uma livraria online. O escopo do projeto é um sistema que gerencia estoque, funil de vendas e fornece ferramentas para análise dos dados através de relatórios. </w:t>
      </w:r>
    </w:p>
    <w:p w14:paraId="154C31D5" w14:textId="77777777" w:rsidR="002F415E" w:rsidRDefault="0076254A" w:rsidP="0054301D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74943756"/>
      <w:r>
        <w:rPr>
          <w:lang w:val="pt-BR"/>
        </w:rPr>
        <w:t>Finalidade</w:t>
      </w:r>
      <w:bookmarkEnd w:id="3"/>
      <w:bookmarkEnd w:id="4"/>
      <w:bookmarkEnd w:id="5"/>
    </w:p>
    <w:p w14:paraId="38415DD6" w14:textId="1DB5281D" w:rsidR="00FD4889" w:rsidRPr="00707FB9" w:rsidRDefault="00FD4889" w:rsidP="0054301D">
      <w:pPr>
        <w:pStyle w:val="Corpodetexto"/>
        <w:ind w:left="0"/>
        <w:jc w:val="both"/>
        <w:rPr>
          <w:lang w:val="pt-BR"/>
        </w:rPr>
      </w:pPr>
      <w:bookmarkStart w:id="6" w:name="_Toc456600919"/>
      <w:bookmarkStart w:id="7" w:name="_Toc456598588"/>
      <w:r>
        <w:rPr>
          <w:lang w:val="pt-BR"/>
        </w:rPr>
        <w:t xml:space="preserve">Fornecer um documento em que as informações documentas sobre as regras de negócio.  </w:t>
      </w:r>
    </w:p>
    <w:p w14:paraId="23B0CCE5" w14:textId="77777777" w:rsidR="002F415E" w:rsidRDefault="0076254A" w:rsidP="0054301D">
      <w:pPr>
        <w:pStyle w:val="Ttulo2"/>
        <w:jc w:val="both"/>
        <w:rPr>
          <w:lang w:val="pt-BR"/>
        </w:rPr>
      </w:pPr>
      <w:bookmarkStart w:id="8" w:name="_Toc74943757"/>
      <w:r>
        <w:rPr>
          <w:lang w:val="pt-BR"/>
        </w:rPr>
        <w:t>Escopo</w:t>
      </w:r>
      <w:bookmarkEnd w:id="6"/>
      <w:bookmarkEnd w:id="7"/>
      <w:bookmarkEnd w:id="8"/>
    </w:p>
    <w:p w14:paraId="50B12AC8" w14:textId="08209B79" w:rsidR="002F415E" w:rsidRDefault="00D91D8E" w:rsidP="0054301D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Desenvolver o carrinho de compras, o cadastro de livros, e a geração de relatório</w:t>
      </w:r>
      <w:r>
        <w:rPr>
          <w:u w:val="single"/>
          <w:lang w:val="pt-BR"/>
        </w:rPr>
        <w:t>.</w:t>
      </w:r>
    </w:p>
    <w:p w14:paraId="37C32056" w14:textId="77777777" w:rsidR="002F415E" w:rsidRDefault="0076254A" w:rsidP="0054301D">
      <w:pPr>
        <w:pStyle w:val="Ttulo2"/>
        <w:jc w:val="both"/>
        <w:rPr>
          <w:lang w:val="pt-BR"/>
        </w:rPr>
      </w:pPr>
      <w:bookmarkStart w:id="9" w:name="_Toc456600921"/>
      <w:bookmarkStart w:id="10" w:name="_Toc456598590"/>
      <w:bookmarkStart w:id="11" w:name="_Toc74943758"/>
      <w:r>
        <w:rPr>
          <w:lang w:val="pt-BR"/>
        </w:rPr>
        <w:t>Referências</w:t>
      </w:r>
      <w:bookmarkEnd w:id="9"/>
      <w:bookmarkEnd w:id="10"/>
      <w:bookmarkEnd w:id="11"/>
    </w:p>
    <w:p w14:paraId="53BC4960" w14:textId="71046AA8" w:rsidR="002F415E" w:rsidRDefault="0037286A" w:rsidP="0054301D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>Casos de Uso de Análise; Casos de Uso de Condução; Casos de Uso de Configuração; Visão de Negócio; Glossário de Negócio; Documento de especificação de requisitos; Documento de Arquitetura de Software; Documentação dos casos de Uso</w:t>
      </w:r>
    </w:p>
    <w:p w14:paraId="7957C24F" w14:textId="77777777" w:rsidR="002F415E" w:rsidRDefault="0076254A" w:rsidP="0054301D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74943759"/>
      <w:r>
        <w:rPr>
          <w:lang w:val="pt-BR"/>
        </w:rPr>
        <w:t>Visão Geral</w:t>
      </w:r>
      <w:bookmarkEnd w:id="12"/>
      <w:bookmarkEnd w:id="13"/>
      <w:bookmarkEnd w:id="14"/>
    </w:p>
    <w:p w14:paraId="36C65A1E" w14:textId="670C09D7" w:rsidR="002F415E" w:rsidRPr="00346171" w:rsidRDefault="00346171" w:rsidP="009346A6">
      <w:pPr>
        <w:pStyle w:val="InfoBlue"/>
      </w:pPr>
      <w:r w:rsidRPr="00346171">
        <w:t>Após a primeira seção, que é introdutória sobre o que este documento se trata, o restante do conteúdo está organizado em definições das regras de negócio.</w:t>
      </w:r>
    </w:p>
    <w:p w14:paraId="727C0FD4" w14:textId="77777777" w:rsidR="002F415E" w:rsidRDefault="0076254A" w:rsidP="0054301D">
      <w:pPr>
        <w:pStyle w:val="Ttulo1"/>
        <w:jc w:val="both"/>
        <w:rPr>
          <w:lang w:val="pt-BR"/>
        </w:rPr>
      </w:pPr>
      <w:bookmarkStart w:id="15" w:name="_Toc74943760"/>
      <w:r>
        <w:rPr>
          <w:lang w:val="pt-BR"/>
        </w:rPr>
        <w:t>Definições</w:t>
      </w:r>
      <w:bookmarkEnd w:id="15"/>
    </w:p>
    <w:p w14:paraId="4900B761" w14:textId="158AEE3C" w:rsidR="00346171" w:rsidRDefault="0076254A" w:rsidP="009346A6">
      <w:pPr>
        <w:pStyle w:val="InfoBlue"/>
      </w:pPr>
      <w:r>
        <w:t>Os termos definidos aqui formam a parte essencial do documento. Eles podem ser definidos na ordem desejada, mas geralmente a ordem alfabética proporciona maior acessibilidade.</w:t>
      </w:r>
    </w:p>
    <w:p w14:paraId="0DE22ADF" w14:textId="77777777" w:rsidR="00323622" w:rsidRPr="00323622" w:rsidRDefault="00323622" w:rsidP="0054301D">
      <w:pPr>
        <w:pStyle w:val="Corpodetexto"/>
        <w:jc w:val="both"/>
        <w:rPr>
          <w:lang w:val="pt-BR"/>
        </w:rPr>
      </w:pPr>
    </w:p>
    <w:p w14:paraId="3451D8F8" w14:textId="51596060" w:rsidR="0054301D" w:rsidRDefault="00F64EB0" w:rsidP="009346A6">
      <w:pPr>
        <w:pStyle w:val="Ttulo2"/>
        <w:ind w:left="426" w:hanging="426"/>
        <w:rPr>
          <w:lang w:val="pt-BR"/>
        </w:rPr>
      </w:pPr>
      <w:bookmarkStart w:id="16" w:name="_Toc74943761"/>
      <w:r>
        <w:rPr>
          <w:lang w:val="pt-BR"/>
        </w:rPr>
        <w:t xml:space="preserve">- </w:t>
      </w:r>
      <w:r w:rsidR="00346171" w:rsidRPr="00346171">
        <w:rPr>
          <w:lang w:val="pt-BR"/>
        </w:rPr>
        <w:t>RN001</w:t>
      </w:r>
      <w:bookmarkEnd w:id="16"/>
    </w:p>
    <w:p w14:paraId="67FD6450" w14:textId="2A37A8C2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A devolução dos livros poderá ser feita em até 7 dias uma vez constatado defeito de fabricação </w:t>
      </w:r>
      <w:proofErr w:type="gramStart"/>
      <w:r w:rsidRPr="00346171">
        <w:rPr>
          <w:lang w:val="pt-BR"/>
        </w:rPr>
        <w:t>do mesmo</w:t>
      </w:r>
      <w:proofErr w:type="gramEnd"/>
      <w:r w:rsidRPr="00346171">
        <w:rPr>
          <w:lang w:val="pt-BR"/>
        </w:rPr>
        <w:t>.</w:t>
      </w:r>
    </w:p>
    <w:p w14:paraId="62E73B24" w14:textId="78B3F927" w:rsidR="0054301D" w:rsidRDefault="00F64EB0" w:rsidP="009346A6">
      <w:pPr>
        <w:pStyle w:val="Ttulo2"/>
        <w:ind w:left="426" w:hanging="426"/>
        <w:rPr>
          <w:lang w:val="pt-BR"/>
        </w:rPr>
      </w:pPr>
      <w:bookmarkStart w:id="17" w:name="_Toc74943762"/>
      <w:r>
        <w:rPr>
          <w:lang w:val="pt-BR"/>
        </w:rPr>
        <w:t xml:space="preserve">- </w:t>
      </w:r>
      <w:r w:rsidR="00346171" w:rsidRPr="00346171">
        <w:rPr>
          <w:lang w:val="pt-BR"/>
        </w:rPr>
        <w:t>RN002</w:t>
      </w:r>
      <w:bookmarkEnd w:id="17"/>
    </w:p>
    <w:p w14:paraId="7ABD4F30" w14:textId="27D64A25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Os livros pagos em dinheiro têm um desconto de 10% no valor final.</w:t>
      </w:r>
    </w:p>
    <w:p w14:paraId="300B7BE5" w14:textId="25022B79" w:rsidR="0054301D" w:rsidRDefault="00F64EB0" w:rsidP="009346A6">
      <w:pPr>
        <w:pStyle w:val="Ttulo2"/>
        <w:ind w:left="426" w:hanging="426"/>
        <w:rPr>
          <w:lang w:val="pt-BR"/>
        </w:rPr>
      </w:pPr>
      <w:bookmarkStart w:id="18" w:name="_Toc74943763"/>
      <w:r>
        <w:rPr>
          <w:lang w:val="pt-BR"/>
        </w:rPr>
        <w:t xml:space="preserve">- </w:t>
      </w:r>
      <w:r w:rsidR="00346171" w:rsidRPr="00346171">
        <w:rPr>
          <w:lang w:val="pt-BR"/>
        </w:rPr>
        <w:t>RN003</w:t>
      </w:r>
      <w:bookmarkEnd w:id="18"/>
    </w:p>
    <w:p w14:paraId="0058E020" w14:textId="080B2EB5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No mês de aniversário do cliente cadastrado, ele tem um desconto de 10% na primeira compra que fizer na loja.</w:t>
      </w:r>
    </w:p>
    <w:p w14:paraId="2F005556" w14:textId="47CEA792" w:rsidR="0054301D" w:rsidRDefault="00F64EB0" w:rsidP="009346A6">
      <w:pPr>
        <w:pStyle w:val="Ttulo2"/>
        <w:ind w:left="426" w:hanging="426"/>
        <w:rPr>
          <w:lang w:val="pt-BR"/>
        </w:rPr>
      </w:pPr>
      <w:bookmarkStart w:id="19" w:name="_Toc74943764"/>
      <w:r>
        <w:rPr>
          <w:lang w:val="pt-BR"/>
        </w:rPr>
        <w:t xml:space="preserve">- </w:t>
      </w:r>
      <w:r w:rsidR="00346171" w:rsidRPr="00346171">
        <w:rPr>
          <w:lang w:val="pt-BR"/>
        </w:rPr>
        <w:t>RN004</w:t>
      </w:r>
      <w:bookmarkEnd w:id="19"/>
      <w:r w:rsidR="00346171" w:rsidRPr="00346171">
        <w:rPr>
          <w:lang w:val="pt-BR"/>
        </w:rPr>
        <w:t xml:space="preserve"> </w:t>
      </w:r>
    </w:p>
    <w:p w14:paraId="0EB53FDE" w14:textId="5E2E3DA9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No dia de aniversário do cliente cadastrado, ele tem um desconto de 15% sobre o total.</w:t>
      </w:r>
    </w:p>
    <w:p w14:paraId="5842C141" w14:textId="2BF10385" w:rsidR="0054301D" w:rsidRDefault="00F64EB0" w:rsidP="009346A6">
      <w:pPr>
        <w:pStyle w:val="Ttulo2"/>
        <w:ind w:left="426" w:hanging="426"/>
        <w:rPr>
          <w:lang w:val="pt-BR"/>
        </w:rPr>
      </w:pPr>
      <w:bookmarkStart w:id="20" w:name="_Toc74943765"/>
      <w:r>
        <w:rPr>
          <w:lang w:val="pt-BR"/>
        </w:rPr>
        <w:t xml:space="preserve">- </w:t>
      </w:r>
      <w:r w:rsidR="00346171" w:rsidRPr="00346171">
        <w:rPr>
          <w:lang w:val="pt-BR"/>
        </w:rPr>
        <w:t>RN005</w:t>
      </w:r>
      <w:bookmarkEnd w:id="20"/>
      <w:r w:rsidR="00346171" w:rsidRPr="00346171">
        <w:rPr>
          <w:lang w:val="pt-BR"/>
        </w:rPr>
        <w:t xml:space="preserve"> </w:t>
      </w:r>
    </w:p>
    <w:p w14:paraId="2D9C4750" w14:textId="406E0857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Quando um livro possui apenas 3 unidades para venda, são encomendados pelo menos mais 7 livros para reabastecer o estoque</w:t>
      </w:r>
      <w:r w:rsidR="00323622">
        <w:rPr>
          <w:lang w:val="pt-BR"/>
        </w:rPr>
        <w:t>.</w:t>
      </w:r>
    </w:p>
    <w:p w14:paraId="6084DA95" w14:textId="7FF874E1" w:rsidR="0054301D" w:rsidRDefault="00F64EB0" w:rsidP="009346A6">
      <w:pPr>
        <w:pStyle w:val="Ttulo2"/>
        <w:ind w:left="426" w:hanging="426"/>
        <w:rPr>
          <w:lang w:val="pt-BR"/>
        </w:rPr>
      </w:pPr>
      <w:bookmarkStart w:id="21" w:name="_Toc74943766"/>
      <w:r>
        <w:rPr>
          <w:lang w:val="pt-BR"/>
        </w:rPr>
        <w:t xml:space="preserve">- </w:t>
      </w:r>
      <w:r w:rsidR="00346171" w:rsidRPr="00346171">
        <w:rPr>
          <w:lang w:val="pt-BR"/>
        </w:rPr>
        <w:t>RN006</w:t>
      </w:r>
      <w:bookmarkEnd w:id="21"/>
      <w:r w:rsidR="00346171" w:rsidRPr="00346171">
        <w:rPr>
          <w:lang w:val="pt-BR"/>
        </w:rPr>
        <w:t xml:space="preserve"> </w:t>
      </w:r>
    </w:p>
    <w:p w14:paraId="47DF1D37" w14:textId="04D7A941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Livros que não forem vendidos durante 60 dias de exposição deverão ser retornados para a editora.</w:t>
      </w:r>
    </w:p>
    <w:p w14:paraId="62FCD29D" w14:textId="6040C4BE" w:rsidR="0054301D" w:rsidRDefault="00F64EB0" w:rsidP="009346A6">
      <w:pPr>
        <w:pStyle w:val="Ttulo2"/>
        <w:ind w:left="426" w:hanging="426"/>
        <w:rPr>
          <w:lang w:val="pt-BR"/>
        </w:rPr>
      </w:pPr>
      <w:bookmarkStart w:id="22" w:name="_Toc74943767"/>
      <w:r>
        <w:rPr>
          <w:lang w:val="pt-BR"/>
        </w:rPr>
        <w:t xml:space="preserve">- </w:t>
      </w:r>
      <w:r w:rsidR="00346171" w:rsidRPr="00346171">
        <w:rPr>
          <w:lang w:val="pt-BR"/>
        </w:rPr>
        <w:t>RN007</w:t>
      </w:r>
      <w:bookmarkEnd w:id="22"/>
      <w:r w:rsidR="00346171" w:rsidRPr="00346171">
        <w:rPr>
          <w:lang w:val="pt-BR"/>
        </w:rPr>
        <w:t xml:space="preserve"> </w:t>
      </w:r>
    </w:p>
    <w:p w14:paraId="5F0410DF" w14:textId="4EDF2E37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Exceto em lançamentos, não pode haver mais que 10 unidades do mesmo livro na vitrine/em exposição.</w:t>
      </w:r>
    </w:p>
    <w:p w14:paraId="22FDACC3" w14:textId="3FAD6720" w:rsidR="0054301D" w:rsidRDefault="00F64EB0" w:rsidP="009346A6">
      <w:pPr>
        <w:pStyle w:val="Ttulo2"/>
        <w:ind w:left="426" w:hanging="426"/>
        <w:rPr>
          <w:lang w:val="pt-BR"/>
        </w:rPr>
      </w:pPr>
      <w:bookmarkStart w:id="23" w:name="_Toc74943768"/>
      <w:r>
        <w:rPr>
          <w:lang w:val="pt-BR"/>
        </w:rPr>
        <w:lastRenderedPageBreak/>
        <w:t xml:space="preserve">- </w:t>
      </w:r>
      <w:r w:rsidR="00346171" w:rsidRPr="00346171">
        <w:rPr>
          <w:lang w:val="pt-BR"/>
        </w:rPr>
        <w:t>RN008</w:t>
      </w:r>
      <w:bookmarkEnd w:id="23"/>
      <w:r w:rsidR="00346171" w:rsidRPr="00346171">
        <w:rPr>
          <w:lang w:val="pt-BR"/>
        </w:rPr>
        <w:t xml:space="preserve"> </w:t>
      </w:r>
    </w:p>
    <w:p w14:paraId="63EF3709" w14:textId="15135DAF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No máximo 3 livros terão o plástico removido para manuseio dos clientes.</w:t>
      </w:r>
    </w:p>
    <w:p w14:paraId="0FEFB86E" w14:textId="69005BE3" w:rsidR="0054301D" w:rsidRDefault="00F64EB0" w:rsidP="009346A6">
      <w:pPr>
        <w:pStyle w:val="Ttulo2"/>
        <w:ind w:left="426" w:hanging="426"/>
        <w:rPr>
          <w:lang w:val="pt-BR"/>
        </w:rPr>
      </w:pPr>
      <w:bookmarkStart w:id="24" w:name="_Toc74943769"/>
      <w:r>
        <w:rPr>
          <w:lang w:val="pt-BR"/>
        </w:rPr>
        <w:t xml:space="preserve">- </w:t>
      </w:r>
      <w:r w:rsidR="00346171" w:rsidRPr="00346171">
        <w:rPr>
          <w:lang w:val="pt-BR"/>
        </w:rPr>
        <w:t>RN009</w:t>
      </w:r>
      <w:bookmarkEnd w:id="24"/>
      <w:r w:rsidR="00346171" w:rsidRPr="00346171">
        <w:rPr>
          <w:lang w:val="pt-BR"/>
        </w:rPr>
        <w:t xml:space="preserve"> </w:t>
      </w:r>
    </w:p>
    <w:p w14:paraId="2AF5C345" w14:textId="4B1C18C9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Livros que sofreram rasuras ou algum tipo de imperfeição grave terão um preço promocional de R$ 9,99</w:t>
      </w:r>
    </w:p>
    <w:p w14:paraId="5A26EE51" w14:textId="0D9FEBF0" w:rsidR="0054301D" w:rsidRDefault="00F64EB0" w:rsidP="009346A6">
      <w:pPr>
        <w:pStyle w:val="Ttulo2"/>
        <w:ind w:left="426" w:hanging="426"/>
        <w:rPr>
          <w:lang w:val="pt-BR"/>
        </w:rPr>
      </w:pPr>
      <w:bookmarkStart w:id="25" w:name="_Toc74943770"/>
      <w:r>
        <w:rPr>
          <w:lang w:val="pt-BR"/>
        </w:rPr>
        <w:t xml:space="preserve">- </w:t>
      </w:r>
      <w:r w:rsidR="00346171" w:rsidRPr="00346171">
        <w:rPr>
          <w:lang w:val="pt-BR"/>
        </w:rPr>
        <w:t>RN010</w:t>
      </w:r>
      <w:bookmarkEnd w:id="25"/>
      <w:r w:rsidR="00346171" w:rsidRPr="00346171">
        <w:rPr>
          <w:lang w:val="pt-BR"/>
        </w:rPr>
        <w:t xml:space="preserve"> </w:t>
      </w:r>
    </w:p>
    <w:p w14:paraId="0AAF37B8" w14:textId="4A773487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Livros em preço promocional não terão descontos</w:t>
      </w:r>
    </w:p>
    <w:p w14:paraId="7EF1CE2C" w14:textId="4C77D7EE" w:rsidR="0054301D" w:rsidRDefault="00F64EB0" w:rsidP="009346A6">
      <w:pPr>
        <w:pStyle w:val="Ttulo2"/>
        <w:ind w:left="426" w:hanging="426"/>
        <w:rPr>
          <w:lang w:val="pt-BR"/>
        </w:rPr>
      </w:pPr>
      <w:bookmarkStart w:id="26" w:name="_Toc74943771"/>
      <w:r>
        <w:rPr>
          <w:lang w:val="pt-BR"/>
        </w:rPr>
        <w:t xml:space="preserve">- </w:t>
      </w:r>
      <w:r w:rsidR="00346171" w:rsidRPr="00346171">
        <w:rPr>
          <w:lang w:val="pt-BR"/>
        </w:rPr>
        <w:t>RN011</w:t>
      </w:r>
      <w:bookmarkEnd w:id="26"/>
      <w:r w:rsidR="00346171" w:rsidRPr="00346171">
        <w:rPr>
          <w:lang w:val="pt-BR"/>
        </w:rPr>
        <w:t xml:space="preserve"> </w:t>
      </w:r>
    </w:p>
    <w:p w14:paraId="3AB07F72" w14:textId="532E617C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O livro </w:t>
      </w:r>
      <w:r w:rsidR="0054301D" w:rsidRPr="00346171">
        <w:rPr>
          <w:lang w:val="pt-BR"/>
        </w:rPr>
        <w:t>físico</w:t>
      </w:r>
      <w:r w:rsidRPr="00346171">
        <w:rPr>
          <w:lang w:val="pt-BR"/>
        </w:rPr>
        <w:t xml:space="preserve"> </w:t>
      </w:r>
      <w:r w:rsidR="0054301D" w:rsidRPr="00346171">
        <w:rPr>
          <w:lang w:val="pt-BR"/>
        </w:rPr>
        <w:t>não</w:t>
      </w:r>
      <w:r w:rsidRPr="00346171">
        <w:rPr>
          <w:lang w:val="pt-BR"/>
        </w:rPr>
        <w:t xml:space="preserve"> pode ter um desconto maior do que 30%</w:t>
      </w:r>
    </w:p>
    <w:p w14:paraId="70D2735B" w14:textId="4929CD16" w:rsidR="0054301D" w:rsidRDefault="00F64EB0" w:rsidP="009346A6">
      <w:pPr>
        <w:pStyle w:val="Ttulo2"/>
        <w:ind w:left="426" w:hanging="426"/>
        <w:rPr>
          <w:lang w:val="pt-BR"/>
        </w:rPr>
      </w:pPr>
      <w:r>
        <w:rPr>
          <w:lang w:val="pt-BR"/>
        </w:rPr>
        <w:t xml:space="preserve"> </w:t>
      </w:r>
      <w:bookmarkStart w:id="27" w:name="_Toc74943772"/>
      <w:r>
        <w:rPr>
          <w:lang w:val="pt-BR"/>
        </w:rPr>
        <w:t xml:space="preserve">- </w:t>
      </w:r>
      <w:r w:rsidR="00346171" w:rsidRPr="00346171">
        <w:rPr>
          <w:lang w:val="pt-BR"/>
        </w:rPr>
        <w:t>RN012</w:t>
      </w:r>
      <w:bookmarkEnd w:id="27"/>
      <w:r w:rsidR="00346171" w:rsidRPr="00346171">
        <w:rPr>
          <w:lang w:val="pt-BR"/>
        </w:rPr>
        <w:t xml:space="preserve"> </w:t>
      </w:r>
    </w:p>
    <w:p w14:paraId="0890A742" w14:textId="17A916A6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O livro </w:t>
      </w:r>
      <w:proofErr w:type="gramStart"/>
      <w:r w:rsidRPr="00346171">
        <w:rPr>
          <w:lang w:val="pt-BR"/>
        </w:rPr>
        <w:t>digital(</w:t>
      </w:r>
      <w:proofErr w:type="gramEnd"/>
      <w:r w:rsidRPr="00346171">
        <w:rPr>
          <w:lang w:val="pt-BR"/>
        </w:rPr>
        <w:t xml:space="preserve">Ebook) </w:t>
      </w:r>
      <w:r w:rsidR="0054301D" w:rsidRPr="00346171">
        <w:rPr>
          <w:lang w:val="pt-BR"/>
        </w:rPr>
        <w:t>não</w:t>
      </w:r>
      <w:r w:rsidRPr="00346171">
        <w:rPr>
          <w:lang w:val="pt-BR"/>
        </w:rPr>
        <w:t xml:space="preserve"> pode ter um desconto maior do que 15%</w:t>
      </w:r>
    </w:p>
    <w:p w14:paraId="18CE32D4" w14:textId="59E640CF" w:rsidR="0054301D" w:rsidRDefault="00F64EB0" w:rsidP="009346A6">
      <w:pPr>
        <w:pStyle w:val="Ttulo2"/>
        <w:ind w:left="426" w:hanging="426"/>
        <w:rPr>
          <w:lang w:val="pt-BR"/>
        </w:rPr>
      </w:pPr>
      <w:r>
        <w:rPr>
          <w:lang w:val="pt-BR"/>
        </w:rPr>
        <w:t xml:space="preserve"> </w:t>
      </w:r>
      <w:bookmarkStart w:id="28" w:name="_Toc74943773"/>
      <w:r>
        <w:rPr>
          <w:lang w:val="pt-BR"/>
        </w:rPr>
        <w:t xml:space="preserve">- </w:t>
      </w:r>
      <w:r w:rsidR="00346171" w:rsidRPr="00346171">
        <w:rPr>
          <w:lang w:val="pt-BR"/>
        </w:rPr>
        <w:t>RN013</w:t>
      </w:r>
      <w:bookmarkEnd w:id="28"/>
      <w:r w:rsidR="00346171" w:rsidRPr="00346171">
        <w:rPr>
          <w:lang w:val="pt-BR"/>
        </w:rPr>
        <w:t xml:space="preserve"> </w:t>
      </w:r>
    </w:p>
    <w:p w14:paraId="683F88F8" w14:textId="723F30CC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A revista </w:t>
      </w:r>
      <w:r w:rsidR="0054301D" w:rsidRPr="00346171">
        <w:rPr>
          <w:lang w:val="pt-BR"/>
        </w:rPr>
        <w:t>não</w:t>
      </w:r>
      <w:r w:rsidRPr="00346171">
        <w:rPr>
          <w:lang w:val="pt-BR"/>
        </w:rPr>
        <w:t xml:space="preserve"> pode ter um desconto maior do que 10%</w:t>
      </w:r>
    </w:p>
    <w:p w14:paraId="1215134A" w14:textId="6CC47534" w:rsidR="0054301D" w:rsidRDefault="00F64EB0" w:rsidP="009346A6">
      <w:pPr>
        <w:pStyle w:val="Ttulo2"/>
        <w:ind w:left="426" w:hanging="426"/>
        <w:rPr>
          <w:lang w:val="pt-BR"/>
        </w:rPr>
      </w:pPr>
      <w:r>
        <w:rPr>
          <w:lang w:val="pt-BR"/>
        </w:rPr>
        <w:t xml:space="preserve"> </w:t>
      </w:r>
      <w:bookmarkStart w:id="29" w:name="_Toc74943774"/>
      <w:r>
        <w:rPr>
          <w:lang w:val="pt-BR"/>
        </w:rPr>
        <w:t xml:space="preserve">- </w:t>
      </w:r>
      <w:r w:rsidR="00346171" w:rsidRPr="00346171">
        <w:rPr>
          <w:lang w:val="pt-BR"/>
        </w:rPr>
        <w:t>RN014</w:t>
      </w:r>
      <w:bookmarkEnd w:id="29"/>
      <w:r w:rsidR="00346171" w:rsidRPr="00346171">
        <w:rPr>
          <w:lang w:val="pt-BR"/>
        </w:rPr>
        <w:t xml:space="preserve"> </w:t>
      </w:r>
    </w:p>
    <w:p w14:paraId="253C5D49" w14:textId="10D172A6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O </w:t>
      </w:r>
      <w:r w:rsidR="0054301D" w:rsidRPr="00346171">
        <w:rPr>
          <w:lang w:val="pt-BR"/>
        </w:rPr>
        <w:t>Minilivro</w:t>
      </w:r>
      <w:r w:rsidRPr="00346171">
        <w:rPr>
          <w:lang w:val="pt-BR"/>
        </w:rPr>
        <w:t xml:space="preserve"> não pode ter desconto</w:t>
      </w:r>
    </w:p>
    <w:p w14:paraId="7BA64E7D" w14:textId="4324A942" w:rsidR="0054301D" w:rsidRDefault="00F64EB0" w:rsidP="009346A6">
      <w:pPr>
        <w:pStyle w:val="Ttulo2"/>
        <w:ind w:left="426" w:hanging="426"/>
        <w:rPr>
          <w:lang w:val="pt-BR"/>
        </w:rPr>
      </w:pPr>
      <w:bookmarkStart w:id="30" w:name="_Toc74943775"/>
      <w:r>
        <w:rPr>
          <w:lang w:val="pt-BR"/>
        </w:rPr>
        <w:t xml:space="preserve">- </w:t>
      </w:r>
      <w:r w:rsidR="00346171" w:rsidRPr="00346171">
        <w:rPr>
          <w:lang w:val="pt-BR"/>
        </w:rPr>
        <w:t>RN015</w:t>
      </w:r>
      <w:bookmarkEnd w:id="30"/>
      <w:r w:rsidR="00346171" w:rsidRPr="00346171">
        <w:rPr>
          <w:lang w:val="pt-BR"/>
        </w:rPr>
        <w:t xml:space="preserve"> </w:t>
      </w:r>
    </w:p>
    <w:p w14:paraId="2A44C80B" w14:textId="6E3829BE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O sistema deve somar a taxa de impressão no valor final o livro</w:t>
      </w:r>
    </w:p>
    <w:p w14:paraId="58F2A0A7" w14:textId="2FC8B798" w:rsidR="0054301D" w:rsidRDefault="00F64EB0" w:rsidP="009346A6">
      <w:pPr>
        <w:pStyle w:val="Ttulo2"/>
        <w:ind w:left="426" w:hanging="426"/>
        <w:rPr>
          <w:lang w:val="pt-BR"/>
        </w:rPr>
      </w:pPr>
      <w:bookmarkStart w:id="31" w:name="_Toc74943776"/>
      <w:r>
        <w:rPr>
          <w:lang w:val="pt-BR"/>
        </w:rPr>
        <w:t xml:space="preserve">- </w:t>
      </w:r>
      <w:r w:rsidR="00346171" w:rsidRPr="00346171">
        <w:rPr>
          <w:lang w:val="pt-BR"/>
        </w:rPr>
        <w:t>RN016</w:t>
      </w:r>
      <w:bookmarkEnd w:id="31"/>
    </w:p>
    <w:p w14:paraId="458C9312" w14:textId="6C238526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 xml:space="preserve">Todo livro </w:t>
      </w:r>
      <w:r w:rsidR="0054301D" w:rsidRPr="00346171">
        <w:rPr>
          <w:lang w:val="pt-BR"/>
        </w:rPr>
        <w:t>cadastro</w:t>
      </w:r>
      <w:r w:rsidRPr="00346171">
        <w:rPr>
          <w:lang w:val="pt-BR"/>
        </w:rPr>
        <w:t xml:space="preserve"> deve ter um autor</w:t>
      </w:r>
    </w:p>
    <w:p w14:paraId="5FB2E7B7" w14:textId="7B3218CB" w:rsidR="0054301D" w:rsidRDefault="00F64EB0" w:rsidP="009346A6">
      <w:pPr>
        <w:pStyle w:val="Ttulo2"/>
        <w:ind w:left="426" w:hanging="426"/>
        <w:rPr>
          <w:lang w:val="pt-BR"/>
        </w:rPr>
      </w:pPr>
      <w:bookmarkStart w:id="32" w:name="_Toc74943777"/>
      <w:r>
        <w:rPr>
          <w:lang w:val="pt-BR"/>
        </w:rPr>
        <w:t xml:space="preserve">- </w:t>
      </w:r>
      <w:r w:rsidR="00346171" w:rsidRPr="00346171">
        <w:rPr>
          <w:lang w:val="pt-BR"/>
        </w:rPr>
        <w:t>RN017</w:t>
      </w:r>
      <w:bookmarkEnd w:id="32"/>
    </w:p>
    <w:p w14:paraId="108AC2AC" w14:textId="2349C262" w:rsidR="00346171" w:rsidRPr="00346171" w:rsidRDefault="00346171" w:rsidP="009346A6">
      <w:pPr>
        <w:pStyle w:val="Corpodetexto"/>
        <w:ind w:left="426" w:hanging="426"/>
        <w:jc w:val="both"/>
        <w:rPr>
          <w:lang w:val="pt-BR"/>
        </w:rPr>
      </w:pPr>
      <w:r w:rsidRPr="00346171">
        <w:rPr>
          <w:lang w:val="pt-BR"/>
        </w:rPr>
        <w:t>Nos casos em que o autor for desconhecido, o nome preenchido no campo Autor será "Autor Desconhecido"</w:t>
      </w:r>
    </w:p>
    <w:sectPr w:rsidR="00346171" w:rsidRPr="0034617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2569" w14:textId="77777777" w:rsidR="00C8086B" w:rsidRDefault="00C8086B">
      <w:pPr>
        <w:spacing w:line="240" w:lineRule="auto"/>
      </w:pPr>
      <w:r>
        <w:separator/>
      </w:r>
    </w:p>
  </w:endnote>
  <w:endnote w:type="continuationSeparator" w:id="0">
    <w:p w14:paraId="64814BF4" w14:textId="77777777" w:rsidR="00C8086B" w:rsidRDefault="00C80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415E" w14:paraId="204658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BEC484" w14:textId="77777777" w:rsidR="002F415E" w:rsidRDefault="0076254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5DD6F" w14:textId="356F2EC1" w:rsidR="002F415E" w:rsidRDefault="0076254A">
          <w:pPr>
            <w:jc w:val="center"/>
          </w:pPr>
          <w:r>
            <w:sym w:font="Symbol" w:char="F0D3"/>
          </w:r>
          <w:fldSimple w:instr=" DOCPROPERTY &quot;Company&quot;  \* MERGEFORMAT ">
            <w:r w:rsidR="00FD4889" w:rsidRPr="00FD4889">
              <w:rPr>
                <w:b/>
                <w:bCs/>
              </w:rPr>
              <w:t>&lt;</w:t>
            </w:r>
            <w:r w:rsidR="00B25B0A">
              <w:t xml:space="preserve"> </w:t>
            </w:r>
            <w:r w:rsidR="00B25B0A" w:rsidRPr="00B25B0A">
              <w:rPr>
                <w:b/>
                <w:bCs/>
              </w:rPr>
              <w:t>E-commerce para Livrarias Oliveira's</w:t>
            </w:r>
            <w:r w:rsidR="009F06A6">
              <w:t xml:space="preserve"> </w:t>
            </w:r>
            <w:r w:rsidR="00FD4889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5B0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8CD14D" w14:textId="77777777" w:rsidR="002F415E" w:rsidRDefault="0076254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5D05F23" w14:textId="77777777" w:rsidR="002F415E" w:rsidRDefault="002F41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D739" w14:textId="77777777" w:rsidR="00C8086B" w:rsidRDefault="00C8086B">
      <w:pPr>
        <w:spacing w:line="240" w:lineRule="auto"/>
      </w:pPr>
      <w:r>
        <w:separator/>
      </w:r>
    </w:p>
  </w:footnote>
  <w:footnote w:type="continuationSeparator" w:id="0">
    <w:p w14:paraId="32B4FADB" w14:textId="77777777" w:rsidR="00C8086B" w:rsidRDefault="00C80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4E24" w14:textId="77777777" w:rsidR="002F415E" w:rsidRDefault="002F415E">
    <w:pPr>
      <w:rPr>
        <w:sz w:val="24"/>
        <w:szCs w:val="24"/>
      </w:rPr>
    </w:pPr>
  </w:p>
  <w:p w14:paraId="5D0FA6C0" w14:textId="77777777" w:rsidR="002F415E" w:rsidRDefault="002F415E">
    <w:pPr>
      <w:pBdr>
        <w:top w:val="single" w:sz="6" w:space="1" w:color="auto"/>
      </w:pBdr>
      <w:rPr>
        <w:sz w:val="24"/>
        <w:szCs w:val="24"/>
      </w:rPr>
    </w:pPr>
  </w:p>
  <w:p w14:paraId="3C7CEE57" w14:textId="7CE757DB" w:rsidR="002F415E" w:rsidRDefault="007625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FD4889" w:rsidRPr="00FD4889">
      <w:rPr>
        <w:rFonts w:ascii="Arial" w:hAnsi="Arial"/>
        <w:sz w:val="36"/>
        <w:szCs w:val="36"/>
      </w:rPr>
      <w:t>&lt;</w:t>
    </w:r>
    <w:r w:rsidR="00B25B0A">
      <w:rPr>
        <w:rFonts w:ascii="Arial" w:hAnsi="Arial"/>
        <w:sz w:val="36"/>
        <w:szCs w:val="36"/>
      </w:rPr>
      <w:t>E-commerce para Livrarias Oliveira's</w:t>
    </w:r>
    <w:r w:rsidR="00B25B0A">
      <w:rPr>
        <w:rFonts w:ascii="Arial" w:hAnsi="Arial"/>
        <w:b/>
        <w:bCs/>
        <w:sz w:val="36"/>
        <w:szCs w:val="36"/>
      </w:rPr>
      <w:t xml:space="preserve"> </w:t>
    </w:r>
    <w:r w:rsidR="00FD4889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FD04A3D" w14:textId="77777777" w:rsidR="002F415E" w:rsidRDefault="002F415E">
    <w:pPr>
      <w:pBdr>
        <w:bottom w:val="single" w:sz="6" w:space="1" w:color="auto"/>
      </w:pBdr>
      <w:jc w:val="right"/>
      <w:rPr>
        <w:sz w:val="24"/>
        <w:szCs w:val="24"/>
      </w:rPr>
    </w:pPr>
  </w:p>
  <w:p w14:paraId="14BCB658" w14:textId="77777777" w:rsidR="002F415E" w:rsidRDefault="002F41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415E" w14:paraId="27536D8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9271AB" w14:textId="5FE4A53E" w:rsidR="002F415E" w:rsidRDefault="0076254A">
          <w:fldSimple w:instr=" SUBJECT  \* MERGEFORMAT ">
            <w:r w:rsidR="00FD4889">
              <w:t>&lt;</w:t>
            </w:r>
            <w:r w:rsidR="00FC45C5">
              <w:t>e-commerce de livrarias Oliveira</w:t>
            </w:r>
            <w:r w:rsidR="00FD4889"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31F6ADD" w14:textId="77777777" w:rsidR="002F415E" w:rsidRDefault="0076254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2F415E" w14:paraId="5082FC2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9E0506" w14:textId="77777777" w:rsidR="002F415E" w:rsidRDefault="0076254A">
          <w:fldSimple w:instr=" TITLE  \* MERGEFORMAT ">
            <w:r w:rsidR="00FD4889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33925E" w14:textId="3E9801C0" w:rsidR="002F415E" w:rsidRDefault="0076254A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FC45C5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FC45C5">
            <w:rPr>
              <w:lang w:val="pt-BR"/>
            </w:rPr>
            <w:t>jun/21</w:t>
          </w:r>
          <w:r>
            <w:rPr>
              <w:lang w:val="pt-BR"/>
            </w:rPr>
            <w:t>&gt;</w:t>
          </w:r>
        </w:p>
      </w:tc>
    </w:tr>
    <w:tr w:rsidR="002F415E" w14:paraId="31F79C5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108CD5" w14:textId="35820797" w:rsidR="002F415E" w:rsidRDefault="0076254A">
          <w:r>
            <w:rPr>
              <w:lang w:val="pt-BR"/>
            </w:rPr>
            <w:t>&lt;</w:t>
          </w:r>
          <w:r w:rsidR="00FC45C5">
            <w:rPr>
              <w:lang w:val="pt-BR"/>
            </w:rPr>
            <w:t>9876543211</w:t>
          </w:r>
          <w:r>
            <w:rPr>
              <w:lang w:val="pt-BR"/>
            </w:rPr>
            <w:t xml:space="preserve"> &gt;</w:t>
          </w:r>
        </w:p>
      </w:tc>
    </w:tr>
  </w:tbl>
  <w:p w14:paraId="0335DB6D" w14:textId="77777777" w:rsidR="002F415E" w:rsidRDefault="002F4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DF15B2"/>
    <w:multiLevelType w:val="multilevel"/>
    <w:tmpl w:val="F4E6E4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89"/>
    <w:rsid w:val="000909C6"/>
    <w:rsid w:val="002F415E"/>
    <w:rsid w:val="00323622"/>
    <w:rsid w:val="00346171"/>
    <w:rsid w:val="0037286A"/>
    <w:rsid w:val="00542F97"/>
    <w:rsid w:val="0054301D"/>
    <w:rsid w:val="00577EC1"/>
    <w:rsid w:val="006D215D"/>
    <w:rsid w:val="0076254A"/>
    <w:rsid w:val="009346A6"/>
    <w:rsid w:val="00945B89"/>
    <w:rsid w:val="009F06A6"/>
    <w:rsid w:val="00B25B0A"/>
    <w:rsid w:val="00C8086B"/>
    <w:rsid w:val="00CB27B9"/>
    <w:rsid w:val="00D91D8E"/>
    <w:rsid w:val="00F64EB0"/>
    <w:rsid w:val="00FC45C5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8025E"/>
  <w15:chartTrackingRefBased/>
  <w15:docId w15:val="{28928D00-6B9E-4A77-96AB-686B314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346A6"/>
    <w:pPr>
      <w:spacing w:after="120"/>
      <w:ind w:left="142"/>
      <w:jc w:val="both"/>
    </w:pPr>
    <w:rPr>
      <w:i/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CorpodetextoChar">
    <w:name w:val="Corpo de texto Char"/>
    <w:link w:val="Corpodetexto"/>
    <w:rsid w:val="00FD4889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Faculdade\FATEC%20-%20An&#225;lise%20e%20Desenvolvimento%20de%20Sistemas\3%20-%20Engenharia%20de%20Software%20II\Projeto_Final_ESII\Projeto%20Final%20ESII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EF2D4-0191-48EA-B8FF-9A5529DA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10</TotalTime>
  <Pages>5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Raphael</dc:creator>
  <cp:keywords/>
  <dc:description/>
  <cp:lastModifiedBy>Raphael Budin</cp:lastModifiedBy>
  <cp:revision>17</cp:revision>
  <cp:lastPrinted>2001-09-13T12:41:00Z</cp:lastPrinted>
  <dcterms:created xsi:type="dcterms:W3CDTF">2021-06-18T01:24:00Z</dcterms:created>
  <dcterms:modified xsi:type="dcterms:W3CDTF">2021-06-19T00:22:00Z</dcterms:modified>
</cp:coreProperties>
</file>